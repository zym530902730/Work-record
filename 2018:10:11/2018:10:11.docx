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2B4B294F" w:rsidR="00533586" w:rsidRDefault="00DF5D98">
      <w:pPr>
        <w:pStyle w:val="1"/>
      </w:pPr>
      <w:r>
        <w:t>2018/9/</w:t>
      </w:r>
      <w:r w:rsidR="00930B96">
        <w:rPr>
          <w:rFonts w:hint="eastAsia"/>
        </w:rPr>
        <w:t>27</w:t>
      </w:r>
    </w:p>
    <w:p w14:paraId="25DC0090" w14:textId="12D8E394" w:rsidR="004F5BEE" w:rsidRDefault="00C327D7" w:rsidP="004F5BEE">
      <w:pPr>
        <w:pStyle w:val="a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proofErr w:type="spellStart"/>
      <w:r w:rsidR="006E04BE">
        <w:t>K</w:t>
      </w:r>
      <w:r w:rsidR="006E04BE">
        <w:rPr>
          <w:rFonts w:hint="eastAsia"/>
        </w:rPr>
        <w:t>eras</w:t>
      </w:r>
      <w:proofErr w:type="spellEnd"/>
      <w:r w:rsidR="004F5BEE">
        <w:rPr>
          <w:rFonts w:hint="eastAsia"/>
          <w:noProof/>
          <w:lang w:val="en-US"/>
        </w:rPr>
        <w:t>学习</w:t>
      </w:r>
    </w:p>
    <w:p w14:paraId="259F5CAA" w14:textId="593273F2" w:rsidR="004F5BEE" w:rsidRDefault="004F5BEE" w:rsidP="004F5BEE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完成</w:t>
      </w:r>
      <w:r w:rsidR="005A31BD">
        <w:rPr>
          <w:rFonts w:hint="eastAsia"/>
        </w:rPr>
        <w:t>CKSAAP</w:t>
      </w:r>
      <w:r>
        <w:rPr>
          <w:rFonts w:hint="eastAsia"/>
        </w:rPr>
        <w:t>编码测试</w:t>
      </w:r>
      <w:r w:rsidR="008B4684">
        <w:rPr>
          <w:rFonts w:hint="eastAsia"/>
        </w:rPr>
        <w:t>（</w:t>
      </w:r>
      <w:r w:rsidR="00652837" w:rsidRPr="00652837">
        <w:t>one_hot_test.ipynb</w:t>
      </w:r>
      <w:r w:rsidR="00652837">
        <w:rPr>
          <w:rFonts w:hint="eastAsia"/>
        </w:rPr>
        <w:t>，</w:t>
      </w:r>
      <w:r w:rsidR="00652837" w:rsidRPr="00652837">
        <w:t>CKSAAP_test.ipynb</w:t>
      </w:r>
      <w:bookmarkStart w:id="0" w:name="_GoBack"/>
      <w:bookmarkEnd w:id="0"/>
      <w:r w:rsidR="008B4684">
        <w:rPr>
          <w:rFonts w:hint="eastAsia"/>
        </w:rPr>
        <w:t>）</w:t>
      </w:r>
    </w:p>
    <w:p w14:paraId="4EE01AF3" w14:textId="52427C03" w:rsidR="004F5BEE" w:rsidRDefault="004F5BEE" w:rsidP="004F5BEE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>CNN</w:t>
      </w:r>
      <w:r>
        <w:rPr>
          <w:rFonts w:hint="eastAsia"/>
        </w:rPr>
        <w:t>模型搭建</w:t>
      </w:r>
    </w:p>
    <w:p w14:paraId="1D2EA1D9" w14:textId="1973AF55" w:rsidR="004F5BEE" w:rsidRDefault="004F5BEE" w:rsidP="004F5BEE">
      <w:pPr>
        <w:pStyle w:val="a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论文阅读</w:t>
      </w:r>
    </w:p>
    <w:p w14:paraId="061A217B" w14:textId="7D2555E3" w:rsidR="004F5BEE" w:rsidRDefault="004F5BEE" w:rsidP="004F5BEE">
      <w:pPr>
        <w:pStyle w:val="a"/>
        <w:numPr>
          <w:ilvl w:val="1"/>
          <w:numId w:val="3"/>
        </w:numPr>
        <w:rPr>
          <w:rFonts w:hint="eastAsia"/>
        </w:rPr>
      </w:pPr>
      <w:r w:rsidRPr="004F5BEE">
        <w:rPr>
          <w:rFonts w:hint="eastAsia"/>
        </w:rPr>
        <w:t>基于支持向量机的赖氨酸翻译后修饰位点预测方法研究</w:t>
      </w:r>
    </w:p>
    <w:p w14:paraId="1C5CDB54" w14:textId="2C0BD3A9" w:rsidR="004F5BEE" w:rsidRDefault="004F5BEE" w:rsidP="004F5BEE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数据编码和特征提取</w:t>
      </w:r>
    </w:p>
    <w:p w14:paraId="5B9C73C0" w14:textId="77777777" w:rsidR="004F5BEE" w:rsidRDefault="004F5BEE" w:rsidP="004F5BEE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C1185D6" w14:textId="77777777" w:rsidR="004F5BEE" w:rsidRPr="00EA43BD" w:rsidRDefault="004F5BEE" w:rsidP="004F5BEE">
      <w:pPr>
        <w:pStyle w:val="a"/>
        <w:numPr>
          <w:ilvl w:val="0"/>
          <w:numId w:val="0"/>
        </w:numPr>
        <w:ind w:left="432" w:hanging="432"/>
      </w:pPr>
    </w:p>
    <w:sectPr w:rsidR="004F5BEE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6C798" w14:textId="77777777" w:rsidR="004463B9" w:rsidRDefault="004463B9">
      <w:r>
        <w:separator/>
      </w:r>
    </w:p>
    <w:p w14:paraId="3663BB6E" w14:textId="77777777" w:rsidR="004463B9" w:rsidRDefault="004463B9"/>
  </w:endnote>
  <w:endnote w:type="continuationSeparator" w:id="0">
    <w:p w14:paraId="293E9300" w14:textId="77777777" w:rsidR="004463B9" w:rsidRDefault="004463B9">
      <w:r>
        <w:continuationSeparator/>
      </w:r>
    </w:p>
    <w:p w14:paraId="609A2377" w14:textId="77777777" w:rsidR="004463B9" w:rsidRDefault="00446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B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7DE17" w14:textId="77777777" w:rsidR="004463B9" w:rsidRDefault="004463B9">
      <w:r>
        <w:separator/>
      </w:r>
    </w:p>
    <w:p w14:paraId="3B300647" w14:textId="77777777" w:rsidR="004463B9" w:rsidRDefault="004463B9"/>
  </w:footnote>
  <w:footnote w:type="continuationSeparator" w:id="0">
    <w:p w14:paraId="53505AB3" w14:textId="77777777" w:rsidR="004463B9" w:rsidRDefault="004463B9">
      <w:r>
        <w:continuationSeparator/>
      </w:r>
    </w:p>
    <w:p w14:paraId="4CB466CF" w14:textId="77777777" w:rsidR="004463B9" w:rsidRDefault="004463B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B631B"/>
    <w:rsid w:val="000C2E42"/>
    <w:rsid w:val="000D0FCA"/>
    <w:rsid w:val="00106473"/>
    <w:rsid w:val="00136D8A"/>
    <w:rsid w:val="0025609B"/>
    <w:rsid w:val="00264F08"/>
    <w:rsid w:val="00276CFB"/>
    <w:rsid w:val="002B6CC9"/>
    <w:rsid w:val="00310D21"/>
    <w:rsid w:val="003140AF"/>
    <w:rsid w:val="00351C59"/>
    <w:rsid w:val="003913B1"/>
    <w:rsid w:val="003979C1"/>
    <w:rsid w:val="003A1B55"/>
    <w:rsid w:val="003B222D"/>
    <w:rsid w:val="0043651C"/>
    <w:rsid w:val="004463B9"/>
    <w:rsid w:val="004C28F7"/>
    <w:rsid w:val="004F5BEE"/>
    <w:rsid w:val="005101FA"/>
    <w:rsid w:val="00526907"/>
    <w:rsid w:val="00533586"/>
    <w:rsid w:val="00547C66"/>
    <w:rsid w:val="00552C7F"/>
    <w:rsid w:val="005531D8"/>
    <w:rsid w:val="005A31BD"/>
    <w:rsid w:val="005B0851"/>
    <w:rsid w:val="005B6B21"/>
    <w:rsid w:val="005C3C90"/>
    <w:rsid w:val="005E51B6"/>
    <w:rsid w:val="006070F2"/>
    <w:rsid w:val="006375ED"/>
    <w:rsid w:val="00645992"/>
    <w:rsid w:val="00645E54"/>
    <w:rsid w:val="00652837"/>
    <w:rsid w:val="006608FC"/>
    <w:rsid w:val="006A5144"/>
    <w:rsid w:val="006B4149"/>
    <w:rsid w:val="006C1952"/>
    <w:rsid w:val="006E04BE"/>
    <w:rsid w:val="007640DB"/>
    <w:rsid w:val="007C3597"/>
    <w:rsid w:val="00890FAD"/>
    <w:rsid w:val="008A433F"/>
    <w:rsid w:val="008B4684"/>
    <w:rsid w:val="0090121B"/>
    <w:rsid w:val="009106D7"/>
    <w:rsid w:val="00930B96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17B31"/>
    <w:rsid w:val="00C327D7"/>
    <w:rsid w:val="00C35F1A"/>
    <w:rsid w:val="00C4290F"/>
    <w:rsid w:val="00C4619B"/>
    <w:rsid w:val="00C80332"/>
    <w:rsid w:val="00C9613D"/>
    <w:rsid w:val="00CA0027"/>
    <w:rsid w:val="00CC729D"/>
    <w:rsid w:val="00D014BD"/>
    <w:rsid w:val="00D253A8"/>
    <w:rsid w:val="00D46C30"/>
    <w:rsid w:val="00D75A50"/>
    <w:rsid w:val="00DA23FA"/>
    <w:rsid w:val="00DD44D6"/>
    <w:rsid w:val="00DF5D98"/>
    <w:rsid w:val="00E23AB5"/>
    <w:rsid w:val="00E434B0"/>
    <w:rsid w:val="00E72D02"/>
    <w:rsid w:val="00E94524"/>
    <w:rsid w:val="00EA24AA"/>
    <w:rsid w:val="00EA43BD"/>
    <w:rsid w:val="00EC4B20"/>
    <w:rsid w:val="00F24E54"/>
    <w:rsid w:val="00F33654"/>
    <w:rsid w:val="00F6462B"/>
    <w:rsid w:val="00FB44BA"/>
    <w:rsid w:val="00F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mi">
    <w:name w:val="mi"/>
    <w:basedOn w:val="a2"/>
    <w:rsid w:val="007C3597"/>
  </w:style>
  <w:style w:type="character" w:customStyle="1" w:styleId="mo">
    <w:name w:val="mo"/>
    <w:basedOn w:val="a2"/>
    <w:rsid w:val="007C3597"/>
  </w:style>
  <w:style w:type="character" w:customStyle="1" w:styleId="mn">
    <w:name w:val="mn"/>
    <w:basedOn w:val="a2"/>
    <w:rsid w:val="007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114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2018-09-07T09:07:00Z</dcterms:created>
  <dcterms:modified xsi:type="dcterms:W3CDTF">2018-10-11T14:26:00Z</dcterms:modified>
</cp:coreProperties>
</file>