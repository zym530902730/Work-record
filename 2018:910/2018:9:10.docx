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FB6A0" w14:textId="3C2A0753" w:rsidR="00533586" w:rsidRDefault="00DF5D98">
      <w:pPr>
        <w:pStyle w:val="1"/>
      </w:pPr>
      <w:r>
        <w:t>2018/9/</w:t>
      </w:r>
      <w:r w:rsidR="00CC729D">
        <w:t>10</w:t>
      </w:r>
    </w:p>
    <w:p w14:paraId="3A7DE8F9" w14:textId="0796F7BD" w:rsidR="005B6B21" w:rsidRDefault="005B6B21" w:rsidP="00890FAD">
      <w:pPr>
        <w:pStyle w:val="a"/>
      </w:pPr>
      <w:r>
        <w:rPr>
          <w:rFonts w:hint="eastAsia"/>
        </w:rPr>
        <w:t>一</w:t>
      </w:r>
      <w:r>
        <w:rPr>
          <w:rFonts w:hint="eastAsia"/>
        </w:rPr>
        <w:t>.</w:t>
      </w:r>
      <w:r w:rsidR="00552C7F">
        <w:rPr>
          <w:rFonts w:hint="eastAsia"/>
        </w:rPr>
        <w:t xml:space="preserve"> </w:t>
      </w:r>
      <w:r w:rsidR="00890FAD">
        <w:rPr>
          <w:rFonts w:hint="eastAsia"/>
        </w:rPr>
        <w:t>使用</w:t>
      </w:r>
      <w:r w:rsidR="00890FAD">
        <w:rPr>
          <w:rFonts w:hint="eastAsia"/>
        </w:rPr>
        <w:t>R</w:t>
      </w:r>
      <w:r w:rsidR="00890FAD">
        <w:rPr>
          <w:rFonts w:hint="eastAsia"/>
        </w:rPr>
        <w:t>语言，</w:t>
      </w:r>
      <w:r w:rsidR="00890FAD">
        <w:rPr>
          <w:rFonts w:hint="eastAsia"/>
        </w:rPr>
        <w:t>选择</w:t>
      </w:r>
      <w:r w:rsidR="00890FAD">
        <w:rPr>
          <w:rFonts w:hint="eastAsia"/>
        </w:rPr>
        <w:t>101</w:t>
      </w:r>
      <w:r w:rsidR="00890FAD">
        <w:rPr>
          <w:rFonts w:hint="eastAsia"/>
        </w:rPr>
        <w:t>个氨基酸序列数据</w:t>
      </w:r>
      <w:r w:rsidR="00890FAD">
        <w:rPr>
          <w:rFonts w:hint="eastAsia"/>
        </w:rPr>
        <w:t>进行</w:t>
      </w:r>
      <w:r w:rsidR="00CC729D">
        <w:rPr>
          <w:rFonts w:hint="eastAsia"/>
        </w:rPr>
        <w:t>人类</w:t>
      </w:r>
      <w:r w:rsidR="00890FAD">
        <w:rPr>
          <w:rFonts w:hint="eastAsia"/>
        </w:rPr>
        <w:t>蛋白质数据清洗（</w:t>
      </w:r>
      <w:proofErr w:type="spellStart"/>
      <w:r w:rsidR="00890FAD">
        <w:rPr>
          <w:rFonts w:hint="eastAsia"/>
        </w:rPr>
        <w:t>data_clean.R</w:t>
      </w:r>
      <w:proofErr w:type="spellEnd"/>
      <w:r w:rsidR="00D253A8">
        <w:rPr>
          <w:rFonts w:hint="eastAsia"/>
        </w:rPr>
        <w:t>，</w:t>
      </w:r>
      <w:r w:rsidR="00D253A8" w:rsidRPr="00D253A8">
        <w:t>Ndata1_101.csv</w:t>
      </w:r>
      <w:r w:rsidR="00D253A8">
        <w:rPr>
          <w:rFonts w:hint="eastAsia"/>
        </w:rPr>
        <w:t>，</w:t>
      </w:r>
      <w:r w:rsidR="00D253A8">
        <w:rPr>
          <w:rFonts w:hint="eastAsia"/>
        </w:rPr>
        <w:t>P</w:t>
      </w:r>
      <w:r w:rsidR="00D253A8" w:rsidRPr="00D253A8">
        <w:t>data1_101.csv</w:t>
      </w:r>
      <w:r w:rsidR="00890FAD">
        <w:rPr>
          <w:rFonts w:hint="eastAsia"/>
        </w:rPr>
        <w:t>）</w:t>
      </w:r>
    </w:p>
    <w:p w14:paraId="17BBA107" w14:textId="70C9B3F1" w:rsidR="006608FC" w:rsidRDefault="00B53F58" w:rsidP="00C4290F">
      <w:pPr>
        <w:pStyle w:val="a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proofErr w:type="spellStart"/>
      <w:r w:rsidR="005E51B6">
        <w:rPr>
          <w:rFonts w:hint="eastAsia"/>
        </w:rPr>
        <w:t>TensorFlow</w:t>
      </w:r>
      <w:proofErr w:type="spellEnd"/>
      <w:r w:rsidR="005E51B6">
        <w:rPr>
          <w:rFonts w:hint="eastAsia"/>
        </w:rPr>
        <w:t>学习</w:t>
      </w:r>
      <w:r w:rsidR="005E51B6">
        <w:rPr>
          <w:rFonts w:hint="eastAsia"/>
          <w:noProof/>
          <w:lang w:val="en-US"/>
        </w:rPr>
        <w:drawing>
          <wp:inline distT="0" distB="0" distL="0" distR="0" wp14:anchorId="05091A74" wp14:editId="2297141F">
            <wp:extent cx="5545363" cy="4267112"/>
            <wp:effectExtent l="0" t="0" r="0" b="635"/>
            <wp:docPr id="1" name="图片 1" descr="../../../Library/Containers/com.tencent.xinWeChat/Data/Library/Application%20Support/com.tencent.xinWeChat/2.0b4.0.9/b08c87e7ae40c681cf7fdcd62c97648b/Message/MessageTemp/9e20f478899dc29eb19741386f9343c8/Image/1971536586485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xinWeChat/Data/Library/Application%20Support/com.tencent.xinWeChat/2.0b4.0.9/b08c87e7ae40c681cf7fdcd62c97648b/Message/MessageTemp/9e20f478899dc29eb19741386f9343c8/Image/1971536586485_.pi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123" cy="430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28CF8" w14:textId="3A4BB800" w:rsidR="0025609B" w:rsidRDefault="0025609B" w:rsidP="0025609B">
      <w:pPr>
        <w:pStyle w:val="a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7C965E0C" wp14:editId="754D4844">
            <wp:extent cx="3429635" cy="4572847"/>
            <wp:effectExtent l="0" t="0" r="0" b="0"/>
            <wp:docPr id="2" name="图片 2" descr="../../../Library/Containers/com.tencent.xinWeChat/Data/Library/Application%20Support/com.tencent.xinWeChat/2.0b4.0.9/b08c87e7ae40c681cf7fdcd62c97648b/Message/MessageTemp/9e20f478899dc29eb19741386f9343c8/Image/1981536592468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Library/Containers/com.tencent.xinWeChat/Data/Library/Application%20Support/com.tencent.xinWeChat/2.0b4.0.9/b08c87e7ae40c681cf7fdcd62c97648b/Message/MessageTemp/9e20f478899dc29eb19741386f9343c8/Image/1981536592468_.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322" cy="457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  <w:lang w:val="en-US"/>
        </w:rPr>
        <w:lastRenderedPageBreak/>
        <w:drawing>
          <wp:inline distT="0" distB="0" distL="0" distR="0" wp14:anchorId="2C196596" wp14:editId="43523946">
            <wp:extent cx="4229735" cy="5639647"/>
            <wp:effectExtent l="0" t="0" r="12065" b="0"/>
            <wp:docPr id="3" name="图片 3" descr="../../../Library/Containers/com.tencent.xinWeChat/Data/Library/Application%20Support/com.tencent.xinWeChat/2.0b4.0.9/b08c87e7ae40c681cf7fdcd62c97648b/Message/MessageTemp/9e20f478899dc29eb19741386f9343c8/Image/1991536592469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Library/Containers/com.tencent.xinWeChat/Data/Library/Application%20Support/com.tencent.xinWeChat/2.0b4.0.9/b08c87e7ae40c681cf7fdcd62c97648b/Message/MessageTemp/9e20f478899dc29eb19741386f9343c8/Image/1991536592469_.pi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391" cy="564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8EBB205" w14:textId="142613EF" w:rsidR="005E51B6" w:rsidRDefault="005E51B6" w:rsidP="005E51B6">
      <w:pPr>
        <w:pStyle w:val="a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</w:rPr>
        <w:t>了解了</w:t>
      </w:r>
      <w:proofErr w:type="spellStart"/>
      <w:r w:rsidR="003B222D">
        <w:rPr>
          <w:rFonts w:hint="eastAsia"/>
        </w:rPr>
        <w:t>TensorFlow</w:t>
      </w:r>
      <w:proofErr w:type="spellEnd"/>
      <w:r w:rsidR="003B222D">
        <w:rPr>
          <w:rFonts w:hint="eastAsia"/>
        </w:rPr>
        <w:t>程序的基本结构</w:t>
      </w:r>
      <w:r w:rsidR="00D253A8">
        <w:rPr>
          <w:rFonts w:hint="eastAsia"/>
        </w:rPr>
        <w:t>和内在意义</w:t>
      </w:r>
    </w:p>
    <w:p w14:paraId="13D7824E" w14:textId="3C8F1391" w:rsidR="00D253A8" w:rsidRDefault="00D253A8" w:rsidP="005E51B6">
      <w:pPr>
        <w:pStyle w:val="a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</w:rPr>
        <w:t>了解各种组件的含义和使用</w:t>
      </w:r>
    </w:p>
    <w:p w14:paraId="57EE822F" w14:textId="4436F8C3" w:rsidR="00D253A8" w:rsidRDefault="00E23AB5" w:rsidP="005E51B6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参考教程</w:t>
      </w:r>
      <w:r>
        <w:rPr>
          <w:rFonts w:hint="eastAsia"/>
        </w:rPr>
        <w:t>(logic.py)</w:t>
      </w:r>
      <w:r w:rsidR="00D253A8">
        <w:rPr>
          <w:rFonts w:hint="eastAsia"/>
        </w:rPr>
        <w:t>通过线性回归的案例实践梯度下降算法组件的调用（</w:t>
      </w:r>
      <w:r w:rsidR="00D253A8">
        <w:rPr>
          <w:rFonts w:hint="eastAsia"/>
        </w:rPr>
        <w:t>Ts_logic.py</w:t>
      </w:r>
      <w:r w:rsidR="00D253A8">
        <w:rPr>
          <w:rFonts w:hint="eastAsia"/>
        </w:rPr>
        <w:t>）</w:t>
      </w:r>
    </w:p>
    <w:p w14:paraId="428F4569" w14:textId="5A7B81E2" w:rsidR="00F33654" w:rsidRDefault="00F33654" w:rsidP="00F33654">
      <w:pPr>
        <w:pStyle w:val="a"/>
      </w:pPr>
    </w:p>
    <w:sectPr w:rsidR="00F33654">
      <w:footerReference w:type="default" r:id="rId10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712E8" w14:textId="77777777" w:rsidR="003913B1" w:rsidRDefault="003913B1">
      <w:r>
        <w:separator/>
      </w:r>
    </w:p>
    <w:p w14:paraId="14BD36BC" w14:textId="77777777" w:rsidR="003913B1" w:rsidRDefault="003913B1"/>
  </w:endnote>
  <w:endnote w:type="continuationSeparator" w:id="0">
    <w:p w14:paraId="4EBB98E4" w14:textId="77777777" w:rsidR="003913B1" w:rsidRDefault="003913B1">
      <w:r>
        <w:continuationSeparator/>
      </w:r>
    </w:p>
    <w:p w14:paraId="0DE553C0" w14:textId="77777777" w:rsidR="003913B1" w:rsidRDefault="003913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494F5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75E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C33362" w14:textId="77777777" w:rsidR="003913B1" w:rsidRDefault="003913B1">
      <w:r>
        <w:separator/>
      </w:r>
    </w:p>
    <w:p w14:paraId="059702A8" w14:textId="77777777" w:rsidR="003913B1" w:rsidRDefault="003913B1"/>
  </w:footnote>
  <w:footnote w:type="continuationSeparator" w:id="0">
    <w:p w14:paraId="7746C6B6" w14:textId="77777777" w:rsidR="003913B1" w:rsidRDefault="003913B1">
      <w:r>
        <w:continuationSeparator/>
      </w:r>
    </w:p>
    <w:p w14:paraId="7142307F" w14:textId="77777777" w:rsidR="003913B1" w:rsidRDefault="003913B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FA"/>
    <w:rsid w:val="0025609B"/>
    <w:rsid w:val="003913B1"/>
    <w:rsid w:val="003A1B55"/>
    <w:rsid w:val="003B222D"/>
    <w:rsid w:val="005101FA"/>
    <w:rsid w:val="00526907"/>
    <w:rsid w:val="00533586"/>
    <w:rsid w:val="00547C66"/>
    <w:rsid w:val="00552C7F"/>
    <w:rsid w:val="005B6B21"/>
    <w:rsid w:val="005E51B6"/>
    <w:rsid w:val="006375ED"/>
    <w:rsid w:val="006608FC"/>
    <w:rsid w:val="007640DB"/>
    <w:rsid w:val="00890FAD"/>
    <w:rsid w:val="008A433F"/>
    <w:rsid w:val="00932824"/>
    <w:rsid w:val="00982134"/>
    <w:rsid w:val="00AD08D8"/>
    <w:rsid w:val="00AD6D5F"/>
    <w:rsid w:val="00AF48D1"/>
    <w:rsid w:val="00AF59B7"/>
    <w:rsid w:val="00AF6A39"/>
    <w:rsid w:val="00B53F58"/>
    <w:rsid w:val="00C35F1A"/>
    <w:rsid w:val="00C4290F"/>
    <w:rsid w:val="00C9613D"/>
    <w:rsid w:val="00CC729D"/>
    <w:rsid w:val="00D253A8"/>
    <w:rsid w:val="00DF5D98"/>
    <w:rsid w:val="00E23AB5"/>
    <w:rsid w:val="00F3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7B8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imingzhao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29</TotalTime>
  <Pages>3</Pages>
  <Words>29</Words>
  <Characters>169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2018-09-07T09:07:00Z</dcterms:created>
  <dcterms:modified xsi:type="dcterms:W3CDTF">2018-09-10T15:30:00Z</dcterms:modified>
</cp:coreProperties>
</file>