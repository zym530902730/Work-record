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3C2A0753" w:rsidR="00533586" w:rsidRDefault="00DF5D98">
      <w:pPr>
        <w:pStyle w:val="1"/>
      </w:pPr>
      <w:r>
        <w:t>2018/9/</w:t>
      </w:r>
      <w:r w:rsidR="00CC729D">
        <w:t>10</w:t>
      </w:r>
    </w:p>
    <w:p w14:paraId="428F4569" w14:textId="542673C6" w:rsidR="00F33654" w:rsidRDefault="005B6B21" w:rsidP="00A959FB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proofErr w:type="spellStart"/>
      <w:r w:rsidR="005E51B6">
        <w:rPr>
          <w:rFonts w:hint="eastAsia"/>
        </w:rPr>
        <w:t>TensorFlow</w:t>
      </w:r>
      <w:proofErr w:type="spellEnd"/>
      <w:r w:rsidR="005E51B6">
        <w:rPr>
          <w:rFonts w:hint="eastAsia"/>
        </w:rPr>
        <w:t>学习</w:t>
      </w:r>
    </w:p>
    <w:p w14:paraId="6A048026" w14:textId="583B0F67" w:rsidR="00050405" w:rsidRDefault="00050405" w:rsidP="00EA43BD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数据清洗</w:t>
      </w:r>
    </w:p>
    <w:p w14:paraId="2D07BEC3" w14:textId="4B63A241" w:rsidR="00050405" w:rsidRDefault="00050405" w:rsidP="00050405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独热编码代码测试</w:t>
      </w:r>
      <w:r w:rsidR="00D014BD">
        <w:rPr>
          <w:rFonts w:hint="eastAsia"/>
        </w:rPr>
        <w:t>(ss.py)</w:t>
      </w:r>
    </w:p>
    <w:p w14:paraId="465459D9" w14:textId="77777777" w:rsidR="00050405" w:rsidRDefault="00050405" w:rsidP="00050405">
      <w:pPr>
        <w:pStyle w:val="a"/>
        <w:numPr>
          <w:ilvl w:val="0"/>
          <w:numId w:val="0"/>
        </w:numPr>
        <w:ind w:left="1440"/>
      </w:pPr>
    </w:p>
    <w:p w14:paraId="6495BF5A" w14:textId="77777777" w:rsidR="00EA43BD" w:rsidRDefault="00EA43BD" w:rsidP="00EA43BD">
      <w:pPr>
        <w:pStyle w:val="a"/>
        <w:numPr>
          <w:ilvl w:val="0"/>
          <w:numId w:val="0"/>
        </w:numPr>
        <w:ind w:left="1440"/>
      </w:pPr>
    </w:p>
    <w:p w14:paraId="5FDAD6E8" w14:textId="54FE0622" w:rsidR="00EA43BD" w:rsidRDefault="00EA43BD" w:rsidP="00EA43BD">
      <w:pPr>
        <w:pStyle w:val="a"/>
        <w:numPr>
          <w:ilvl w:val="0"/>
          <w:numId w:val="0"/>
        </w:numPr>
        <w:ind w:left="1440"/>
        <w:rPr>
          <w:rFonts w:hint="eastAsia"/>
        </w:rPr>
      </w:pPr>
    </w:p>
    <w:p w14:paraId="6B6718E7" w14:textId="77777777" w:rsidR="00EA43BD" w:rsidRDefault="00EA43BD" w:rsidP="00EA43BD">
      <w:pPr>
        <w:pStyle w:val="a"/>
        <w:numPr>
          <w:ilvl w:val="0"/>
          <w:numId w:val="0"/>
        </w:numPr>
        <w:ind w:left="720"/>
      </w:pPr>
    </w:p>
    <w:p w14:paraId="7C46ACF8" w14:textId="2D571F63" w:rsidR="00EA43BD" w:rsidRDefault="00EA43BD" w:rsidP="00EA43BD">
      <w:pPr>
        <w:pStyle w:val="a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proofErr w:type="spellStart"/>
      <w:r w:rsidRPr="00EA43BD">
        <w:t>udacity</w:t>
      </w:r>
      <w:proofErr w:type="spellEnd"/>
      <w:r>
        <w:rPr>
          <w:rFonts w:hint="eastAsia"/>
        </w:rPr>
        <w:t>在线学习</w:t>
      </w:r>
      <w:r>
        <w:rPr>
          <w:rFonts w:hint="eastAsia"/>
        </w:rPr>
        <w:t xml:space="preserve"> </w:t>
      </w:r>
    </w:p>
    <w:p w14:paraId="5B420750" w14:textId="77777777" w:rsidR="003140AF" w:rsidRDefault="003140AF" w:rsidP="003140AF">
      <w:pPr>
        <w:pStyle w:val="a"/>
        <w:numPr>
          <w:ilvl w:val="1"/>
          <w:numId w:val="3"/>
        </w:numPr>
      </w:pPr>
      <w:r>
        <w:rPr>
          <w:rFonts w:hint="eastAsia"/>
        </w:rPr>
        <w:t>从机器学习到深度学习课程：</w:t>
      </w:r>
    </w:p>
    <w:p w14:paraId="0F1F6101" w14:textId="284B8549" w:rsidR="003140AF" w:rsidRDefault="0043651C" w:rsidP="003140AF">
      <w:pPr>
        <w:pStyle w:val="a"/>
        <w:numPr>
          <w:ilvl w:val="0"/>
          <w:numId w:val="0"/>
        </w:numPr>
        <w:ind w:left="792" w:firstLine="648"/>
      </w:pPr>
      <w:r>
        <w:rPr>
          <w:rFonts w:hint="eastAsia"/>
        </w:rPr>
        <w:t>学习</w:t>
      </w:r>
      <w:r w:rsidR="003140AF">
        <w:rPr>
          <w:rFonts w:hint="eastAsia"/>
        </w:rPr>
        <w:t>notMNIST</w:t>
      </w:r>
      <w:r w:rsidR="003140AF">
        <w:rPr>
          <w:rFonts w:hint="eastAsia"/>
        </w:rPr>
        <w:t>数据集分类器测试（</w:t>
      </w:r>
      <w:r w:rsidRPr="0043651C">
        <w:t>1_notmnist.ipynb</w:t>
      </w:r>
      <w:r w:rsidR="003140AF">
        <w:rPr>
          <w:rFonts w:hint="eastAsia"/>
        </w:rPr>
        <w:t>）</w:t>
      </w:r>
    </w:p>
    <w:p w14:paraId="2DC44274" w14:textId="5626B50A" w:rsidR="003140AF" w:rsidRDefault="005B0851" w:rsidP="003140AF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多分类</w:t>
      </w:r>
      <w:r w:rsidR="00AE158B">
        <w:rPr>
          <w:rFonts w:hint="eastAsia"/>
        </w:rPr>
        <w:t>线性逻辑回归分类器</w:t>
      </w:r>
      <w:bookmarkStart w:id="0" w:name="_GoBack"/>
      <w:bookmarkEnd w:id="0"/>
    </w:p>
    <w:p w14:paraId="383695C6" w14:textId="347D6347" w:rsidR="003140AF" w:rsidRDefault="003140AF" w:rsidP="00EA43BD">
      <w:pPr>
        <w:pStyle w:val="a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</w:t>
      </w:r>
    </w:p>
    <w:p w14:paraId="1E828631" w14:textId="3BE81F27" w:rsidR="003140AF" w:rsidRDefault="00050405" w:rsidP="00050405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完善编码，编写自动编码机</w:t>
      </w:r>
    </w:p>
    <w:p w14:paraId="1062C545" w14:textId="77777777" w:rsidR="003140AF" w:rsidRPr="00EA43BD" w:rsidRDefault="003140AF" w:rsidP="003140AF">
      <w:pPr>
        <w:pStyle w:val="a"/>
        <w:numPr>
          <w:ilvl w:val="0"/>
          <w:numId w:val="0"/>
        </w:numPr>
        <w:ind w:left="432" w:hanging="432"/>
      </w:pPr>
    </w:p>
    <w:sectPr w:rsidR="003140AF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537E8" w14:textId="77777777" w:rsidR="00E94524" w:rsidRDefault="00E94524">
      <w:r>
        <w:separator/>
      </w:r>
    </w:p>
    <w:p w14:paraId="13DE86D7" w14:textId="77777777" w:rsidR="00E94524" w:rsidRDefault="00E94524"/>
  </w:endnote>
  <w:endnote w:type="continuationSeparator" w:id="0">
    <w:p w14:paraId="04AABBE5" w14:textId="77777777" w:rsidR="00E94524" w:rsidRDefault="00E94524">
      <w:r>
        <w:continuationSeparator/>
      </w:r>
    </w:p>
    <w:p w14:paraId="24F6FFBC" w14:textId="77777777" w:rsidR="00E94524" w:rsidRDefault="00E94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4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294B5" w14:textId="77777777" w:rsidR="00E94524" w:rsidRDefault="00E94524">
      <w:r>
        <w:separator/>
      </w:r>
    </w:p>
    <w:p w14:paraId="274FBB0C" w14:textId="77777777" w:rsidR="00E94524" w:rsidRDefault="00E94524"/>
  </w:footnote>
  <w:footnote w:type="continuationSeparator" w:id="0">
    <w:p w14:paraId="597790EF" w14:textId="77777777" w:rsidR="00E94524" w:rsidRDefault="00E94524">
      <w:r>
        <w:continuationSeparator/>
      </w:r>
    </w:p>
    <w:p w14:paraId="5B0008AC" w14:textId="77777777" w:rsidR="00E94524" w:rsidRDefault="00E9452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D0FCA"/>
    <w:rsid w:val="0025609B"/>
    <w:rsid w:val="00264F08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C1952"/>
    <w:rsid w:val="007640DB"/>
    <w:rsid w:val="00890FAD"/>
    <w:rsid w:val="008A433F"/>
    <w:rsid w:val="009106D7"/>
    <w:rsid w:val="00932824"/>
    <w:rsid w:val="00975146"/>
    <w:rsid w:val="00982134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53F58"/>
    <w:rsid w:val="00C35F1A"/>
    <w:rsid w:val="00C4290F"/>
    <w:rsid w:val="00C4619B"/>
    <w:rsid w:val="00C9613D"/>
    <w:rsid w:val="00CC729D"/>
    <w:rsid w:val="00D014BD"/>
    <w:rsid w:val="00D253A8"/>
    <w:rsid w:val="00DA23FA"/>
    <w:rsid w:val="00DF5D98"/>
    <w:rsid w:val="00E23AB5"/>
    <w:rsid w:val="00E434B0"/>
    <w:rsid w:val="00E94524"/>
    <w:rsid w:val="00EA24AA"/>
    <w:rsid w:val="00EA43BD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51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2018-09-07T09:07:00Z</dcterms:created>
  <dcterms:modified xsi:type="dcterms:W3CDTF">2018-09-13T15:46:00Z</dcterms:modified>
</cp:coreProperties>
</file>