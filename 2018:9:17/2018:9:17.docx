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3DDA8B94" w:rsidR="00533586" w:rsidRDefault="00DF5D98">
      <w:pPr>
        <w:pStyle w:val="1"/>
        <w:rPr>
          <w:rFonts w:hint="eastAsia"/>
        </w:rPr>
      </w:pPr>
      <w:r>
        <w:t>2018/9/</w:t>
      </w:r>
      <w:r w:rsidR="00DD44D6">
        <w:t>17</w:t>
      </w:r>
    </w:p>
    <w:p w14:paraId="7A871CCA" w14:textId="77777777" w:rsidR="00C327D7" w:rsidRDefault="005B6B21" w:rsidP="00C327D7">
      <w:pPr>
        <w:pStyle w:val="a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 w:rsidR="00552C7F">
        <w:rPr>
          <w:rFonts w:hint="eastAsia"/>
        </w:rPr>
        <w:t xml:space="preserve"> </w:t>
      </w:r>
      <w:r w:rsidR="00C327D7">
        <w:rPr>
          <w:rFonts w:hint="eastAsia"/>
        </w:rPr>
        <w:t>Python</w:t>
      </w:r>
      <w:r w:rsidR="005E51B6">
        <w:rPr>
          <w:rFonts w:hint="eastAsia"/>
        </w:rPr>
        <w:t>学习</w:t>
      </w:r>
    </w:p>
    <w:p w14:paraId="10BBED64" w14:textId="008A7375" w:rsidR="009B3721" w:rsidRDefault="00C327D7" w:rsidP="00C327D7">
      <w:pPr>
        <w:pStyle w:val="a"/>
        <w:numPr>
          <w:ilvl w:val="1"/>
          <w:numId w:val="3"/>
        </w:numPr>
      </w:pPr>
      <w:r>
        <w:rPr>
          <w:rFonts w:hint="eastAsia"/>
        </w:rPr>
        <w:t xml:space="preserve">python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numpy</w:t>
      </w:r>
      <w:proofErr w:type="spellEnd"/>
      <w:r w:rsidR="005B0851">
        <w:rPr>
          <w:rFonts w:hint="eastAsia"/>
        </w:rPr>
        <w:tab/>
      </w:r>
      <w:r>
        <w:rPr>
          <w:rFonts w:hint="eastAsia"/>
        </w:rPr>
        <w:t>包用法，具体学习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部分</w:t>
      </w:r>
      <w:bookmarkStart w:id="0" w:name="_GoBack"/>
      <w:bookmarkEnd w:id="0"/>
    </w:p>
    <w:p w14:paraId="09AB3FC2" w14:textId="38366C54" w:rsidR="00C327D7" w:rsidRDefault="00C327D7" w:rsidP="00C327D7">
      <w:pPr>
        <w:pStyle w:val="a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论文阅读</w:t>
      </w:r>
    </w:p>
    <w:p w14:paraId="1062C545" w14:textId="69C8CB71" w:rsidR="003140AF" w:rsidRDefault="00DD44D6" w:rsidP="00DD44D6">
      <w:pPr>
        <w:pStyle w:val="a"/>
        <w:numPr>
          <w:ilvl w:val="1"/>
          <w:numId w:val="3"/>
        </w:numPr>
        <w:rPr>
          <w:rFonts w:hint="eastAsia"/>
        </w:rPr>
      </w:pPr>
      <w:r w:rsidRPr="00DD44D6">
        <w:rPr>
          <w:rFonts w:hint="eastAsia"/>
        </w:rPr>
        <w:t>基于支持向量机的赖氨酸翻译后修饰位点预测方法研究</w:t>
      </w:r>
    </w:p>
    <w:p w14:paraId="57319800" w14:textId="04DC63F9" w:rsidR="00DD44D6" w:rsidRDefault="00DD44D6" w:rsidP="00DD44D6">
      <w:pPr>
        <w:pStyle w:val="a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特征提取与特征选择：</w:t>
      </w:r>
    </w:p>
    <w:p w14:paraId="1D05DC2D" w14:textId="064F6E84" w:rsidR="00DD44D6" w:rsidRDefault="00DD44D6" w:rsidP="00DD44D6">
      <w:pPr>
        <w:pStyle w:val="a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k-spaced</w:t>
      </w:r>
      <w:r>
        <w:rPr>
          <w:rFonts w:hint="eastAsia"/>
        </w:rPr>
        <w:t>氨基酸对组成（</w:t>
      </w:r>
      <w:r w:rsidRPr="00DD44D6">
        <w:t xml:space="preserve">Composition of </w:t>
      </w:r>
      <w:proofErr w:type="spellStart"/>
      <w:r w:rsidRPr="00DD44D6">
        <w:t>K.spaced</w:t>
      </w:r>
      <w:proofErr w:type="spellEnd"/>
      <w:r w:rsidRPr="00DD44D6">
        <w:t xml:space="preserve"> Amino Acid Pairs</w:t>
      </w:r>
      <w:r>
        <w:rPr>
          <w:rFonts w:hint="eastAsia"/>
        </w:rPr>
        <w:t>，</w:t>
      </w:r>
      <w:r>
        <w:rPr>
          <w:rFonts w:hint="eastAsia"/>
        </w:rPr>
        <w:t>CKSAAP</w:t>
      </w:r>
      <w:r>
        <w:rPr>
          <w:rFonts w:hint="eastAsia"/>
        </w:rPr>
        <w:t>）</w:t>
      </w:r>
    </w:p>
    <w:p w14:paraId="304F61BC" w14:textId="644A8620" w:rsidR="00DD44D6" w:rsidRDefault="00DD44D6" w:rsidP="00DD44D6">
      <w:pPr>
        <w:pStyle w:val="a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即</w:t>
      </w:r>
      <w:r w:rsidRPr="00DD44D6">
        <w:rPr>
          <w:rFonts w:hint="eastAsia"/>
        </w:rPr>
        <w:t>计算给定肽段的</w:t>
      </w:r>
      <w:r w:rsidRPr="00DD44D6">
        <w:rPr>
          <w:rFonts w:hint="eastAsia"/>
        </w:rPr>
        <w:t>k</w:t>
      </w:r>
      <w:r>
        <w:rPr>
          <w:rFonts w:hint="eastAsia"/>
        </w:rPr>
        <w:t>-</w:t>
      </w:r>
      <w:r w:rsidRPr="00DD44D6">
        <w:rPr>
          <w:rFonts w:hint="eastAsia"/>
        </w:rPr>
        <w:t>spaced</w:t>
      </w:r>
      <w:r w:rsidRPr="00DD44D6">
        <w:rPr>
          <w:rFonts w:hint="eastAsia"/>
        </w:rPr>
        <w:t>氨基酸对出现</w:t>
      </w:r>
      <w:r>
        <w:rPr>
          <w:rFonts w:hint="eastAsia"/>
        </w:rPr>
        <w:t>的频率，有效地反映位点周围的序列模式信息</w:t>
      </w:r>
    </w:p>
    <w:p w14:paraId="1A085D35" w14:textId="02E5744A" w:rsidR="00DD44D6" w:rsidRDefault="00DD44D6" w:rsidP="00DD44D6">
      <w:pPr>
        <w:pStyle w:val="a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即用</w:t>
      </w:r>
      <w:r>
        <w:rPr>
          <w:rFonts w:hint="eastAsia"/>
        </w:rPr>
        <w:t>20</w:t>
      </w:r>
      <w:r>
        <w:rPr>
          <w:rFonts w:hint="eastAsia"/>
        </w:rPr>
        <w:t>个氨基酸和一个虚拟的氨基酸</w:t>
      </w:r>
      <w:r>
        <w:rPr>
          <w:rFonts w:hint="eastAsia"/>
        </w:rPr>
        <w:t>X</w:t>
      </w:r>
      <w:r>
        <w:rPr>
          <w:rFonts w:hint="eastAsia"/>
        </w:rPr>
        <w:t>构成样本序列</w:t>
      </w:r>
    </w:p>
    <w:p w14:paraId="37AAE957" w14:textId="3FE91A2B" w:rsidR="00DD44D6" w:rsidRDefault="00DD44D6" w:rsidP="00DD44D6">
      <w:pPr>
        <w:pStyle w:val="a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2-spaced</w:t>
      </w:r>
      <w:r>
        <w:rPr>
          <w:rFonts w:hint="eastAsia"/>
        </w:rPr>
        <w:t>氨基酸对共有</w:t>
      </w:r>
      <w:r>
        <w:rPr>
          <w:rFonts w:hint="eastAsia"/>
        </w:rPr>
        <w:t>441</w:t>
      </w:r>
      <w:r>
        <w:rPr>
          <w:rFonts w:hint="eastAsia"/>
        </w:rPr>
        <w:t>种可能：</w:t>
      </w:r>
      <w:proofErr w:type="spellStart"/>
      <w:r>
        <w:rPr>
          <w:rFonts w:hint="eastAsia"/>
        </w:rPr>
        <w:t>AxxA,AxxC,AxxD</w:t>
      </w:r>
      <w:proofErr w:type="spellEnd"/>
      <w:r>
        <w:rPr>
          <w:rFonts w:hint="eastAsia"/>
        </w:rPr>
        <w:t>,</w:t>
      </w:r>
      <w:r>
        <w:t>……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XxxY</w:t>
      </w:r>
      <w:proofErr w:type="gramEnd"/>
      <w:r>
        <w:rPr>
          <w:rFonts w:hint="eastAsia"/>
        </w:rPr>
        <w:t>,XxxX</w:t>
      </w:r>
      <w:proofErr w:type="spellEnd"/>
    </w:p>
    <w:p w14:paraId="4B15F405" w14:textId="4D94ED08" w:rsidR="007C3597" w:rsidRDefault="00DD44D6" w:rsidP="007C3597">
      <w:pPr>
        <w:pStyle w:val="a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编码为</w:t>
      </w:r>
      <w:r>
        <w:rPr>
          <w:rFonts w:hint="eastAsia"/>
        </w:rPr>
        <w:t>441</w:t>
      </w:r>
      <w:r w:rsidR="007C3597">
        <w:rPr>
          <w:rFonts w:hint="eastAsia"/>
        </w:rPr>
        <w:t>维向量，每一维表示为出现的次数</w:t>
      </w:r>
    </w:p>
    <w:p w14:paraId="3726E3A9" w14:textId="245D418A" w:rsidR="007C3597" w:rsidRDefault="007C3597" w:rsidP="007C3597">
      <w:pPr>
        <w:pStyle w:val="a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k=0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，将这些</w:t>
      </w:r>
      <w:r>
        <w:rPr>
          <w:rFonts w:hint="eastAsia"/>
        </w:rPr>
        <w:t>k-spaced</w:t>
      </w:r>
      <w:r>
        <w:rPr>
          <w:rFonts w:hint="eastAsia"/>
        </w:rPr>
        <w:t>氨基酸对特征结合起来组成一个</w:t>
      </w:r>
      <w:r>
        <w:rPr>
          <w:rFonts w:hint="eastAsia"/>
        </w:rPr>
        <w:t>2205</w:t>
      </w:r>
      <w:r>
        <w:rPr>
          <w:rFonts w:hint="eastAsia"/>
        </w:rPr>
        <w:t>维的特征向量</w:t>
      </w:r>
    </w:p>
    <w:p w14:paraId="28A82187" w14:textId="231B91FA" w:rsidR="007C3597" w:rsidRPr="007C3597" w:rsidRDefault="007C3597" w:rsidP="007C3597">
      <w:pPr>
        <w:pStyle w:val="a"/>
        <w:numPr>
          <w:ilvl w:val="3"/>
          <w:numId w:val="3"/>
        </w:numPr>
      </w:pPr>
      <w:r>
        <w:rPr>
          <w:rFonts w:hint="eastAsia"/>
        </w:rPr>
        <w:t>因为</w:t>
      </w:r>
      <w:r>
        <w:rPr>
          <w:rFonts w:hint="eastAsia"/>
        </w:rPr>
        <w:t>CKSAAP</w:t>
      </w:r>
      <w:r>
        <w:rPr>
          <w:rFonts w:hint="eastAsia"/>
        </w:rPr>
        <w:t>编码会产生高纬的特征向量，可以使用</w:t>
      </w:r>
      <w:r>
        <w:rPr>
          <w:rFonts w:hint="eastAsia"/>
        </w:rPr>
        <w:t xml:space="preserve">F-score </w:t>
      </w:r>
      <w:r>
        <w:rPr>
          <w:rFonts w:hint="eastAsia"/>
        </w:rPr>
        <w:t>剔除高位特征的冗余特征</w:t>
      </w:r>
    </w:p>
    <w:p w14:paraId="655635A1" w14:textId="375446A4" w:rsidR="007C3597" w:rsidRPr="007C3597" w:rsidRDefault="007C3597" w:rsidP="007C3597">
      <w:pPr>
        <w:pStyle w:val="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eastAsia"/>
          <w:bdr w:val="none" w:sz="0" w:space="0" w:color="auto" w:frame="1"/>
          <w:shd w:val="clear" w:color="auto" w:fill="FFFFFF"/>
          <w:lang w:val="en-US"/>
        </w:rPr>
        <w:t xml:space="preserve">                           </w:t>
      </w:r>
      <w:r w:rsidRPr="007C3597">
        <w:rPr>
          <w:bdr w:val="none" w:sz="0" w:space="0" w:color="auto" w:frame="1"/>
          <w:shd w:val="clear" w:color="auto" w:fill="FFFFFF"/>
          <w:lang w:val="en-US"/>
        </w:rPr>
        <w:t>F</w:t>
      </w:r>
      <w:r w:rsidRPr="007C3597">
        <w:rPr>
          <w:rFonts w:ascii="STIXGeneral-Regular" w:hAnsi="STIXGeneral-Regular" w:cs="STIXGeneral-Regular"/>
          <w:bdr w:val="none" w:sz="0" w:space="0" w:color="auto" w:frame="1"/>
          <w:shd w:val="clear" w:color="auto" w:fill="FFFFFF"/>
          <w:lang w:val="en-US"/>
        </w:rPr>
        <w:t>−</w:t>
      </w:r>
      <w:r w:rsidRPr="007C3597">
        <w:rPr>
          <w:bdr w:val="none" w:sz="0" w:space="0" w:color="auto" w:frame="1"/>
          <w:shd w:val="clear" w:color="auto" w:fill="FFFFFF"/>
          <w:lang w:val="en-US"/>
        </w:rPr>
        <w:t>Score</w:t>
      </w:r>
      <w:r w:rsidRPr="007C3597">
        <w:rPr>
          <w:rFonts w:ascii="STIXGeneral-Regular" w:hAnsi="STIXGeneral-Regular" w:cs="STIXGeneral-Regular"/>
          <w:bdr w:val="none" w:sz="0" w:space="0" w:color="auto" w:frame="1"/>
          <w:shd w:val="clear" w:color="auto" w:fill="FFFFFF"/>
          <w:lang w:val="en-US"/>
        </w:rPr>
        <w:t>=(1+</w:t>
      </w:r>
      <w:r w:rsidRPr="007C3597">
        <w:rPr>
          <w:bdr w:val="none" w:sz="0" w:space="0" w:color="auto" w:frame="1"/>
          <w:shd w:val="clear" w:color="auto" w:fill="FFFFFF"/>
          <w:lang w:val="en-US"/>
        </w:rPr>
        <w:t>β</w:t>
      </w:r>
      <w:proofErr w:type="gramStart"/>
      <w:r w:rsidRPr="007C3597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shd w:val="clear" w:color="auto" w:fill="FFFFFF"/>
          <w:lang w:val="en-US"/>
        </w:rPr>
        <w:t>2</w:t>
      </w:r>
      <w:r w:rsidRPr="007C3597">
        <w:rPr>
          <w:rFonts w:ascii="STIXGeneral-Regular" w:hAnsi="STIXGeneral-Regular" w:cs="STIXGeneral-Regular"/>
          <w:bdr w:val="none" w:sz="0" w:space="0" w:color="auto" w:frame="1"/>
          <w:shd w:val="clear" w:color="auto" w:fill="FFFFFF"/>
          <w:lang w:val="en-US"/>
        </w:rPr>
        <w:t>)⋅</w:t>
      </w:r>
      <w:proofErr w:type="spellStart"/>
      <w:proofErr w:type="gramEnd"/>
      <w:r w:rsidRPr="007C3597">
        <w:rPr>
          <w:bdr w:val="none" w:sz="0" w:space="0" w:color="auto" w:frame="1"/>
          <w:shd w:val="clear" w:color="auto" w:fill="FFFFFF"/>
          <w:lang w:val="en-US"/>
        </w:rPr>
        <w:t>Precision</w:t>
      </w:r>
      <w:r w:rsidRPr="007C3597">
        <w:rPr>
          <w:rFonts w:ascii="STIXGeneral-Regular" w:hAnsi="STIXGeneral-Regular" w:cs="STIXGeneral-Regular"/>
          <w:bdr w:val="none" w:sz="0" w:space="0" w:color="auto" w:frame="1"/>
          <w:shd w:val="clear" w:color="auto" w:fill="FFFFFF"/>
          <w:lang w:val="en-US"/>
        </w:rPr>
        <w:t>⋅</w:t>
      </w:r>
      <w:r w:rsidRPr="007C3597">
        <w:rPr>
          <w:bdr w:val="none" w:sz="0" w:space="0" w:color="auto" w:frame="1"/>
          <w:shd w:val="clear" w:color="auto" w:fill="FFFFFF"/>
          <w:lang w:val="en-US"/>
        </w:rPr>
        <w:t>Recall</w:t>
      </w:r>
      <w:proofErr w:type="spellEnd"/>
      <w:r>
        <w:rPr>
          <w:rFonts w:hint="eastAsia"/>
          <w:bdr w:val="none" w:sz="0" w:space="0" w:color="auto" w:frame="1"/>
          <w:shd w:val="clear" w:color="auto" w:fill="FFFFFF"/>
          <w:lang w:val="en-US"/>
        </w:rPr>
        <w:t xml:space="preserve">  / </w:t>
      </w:r>
      <w:r w:rsidRPr="007C3597">
        <w:rPr>
          <w:bdr w:val="none" w:sz="0" w:space="0" w:color="auto" w:frame="1"/>
          <w:shd w:val="clear" w:color="auto" w:fill="FFFFFF"/>
          <w:lang w:val="en-US"/>
        </w:rPr>
        <w:t>β</w:t>
      </w:r>
      <w:r w:rsidRPr="007C3597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shd w:val="clear" w:color="auto" w:fill="FFFFFF"/>
          <w:lang w:val="en-US"/>
        </w:rPr>
        <w:t>2</w:t>
      </w:r>
      <w:r w:rsidRPr="007C3597">
        <w:rPr>
          <w:rFonts w:ascii="STIXGeneral-Regular" w:hAnsi="STIXGeneral-Regular" w:cs="STIXGeneral-Regular"/>
          <w:bdr w:val="none" w:sz="0" w:space="0" w:color="auto" w:frame="1"/>
          <w:shd w:val="clear" w:color="auto" w:fill="FFFFFF"/>
          <w:lang w:val="en-US"/>
        </w:rPr>
        <w:t>⋅</w:t>
      </w:r>
      <w:r w:rsidRPr="007C3597">
        <w:rPr>
          <w:bdr w:val="none" w:sz="0" w:space="0" w:color="auto" w:frame="1"/>
          <w:shd w:val="clear" w:color="auto" w:fill="FFFFFF"/>
          <w:lang w:val="en-US"/>
        </w:rPr>
        <w:t>Precision</w:t>
      </w:r>
      <w:r w:rsidRPr="007C3597">
        <w:rPr>
          <w:rFonts w:ascii="STIXGeneral-Regular" w:hAnsi="STIXGeneral-Regular" w:cs="STIXGeneral-Regular"/>
          <w:bdr w:val="none" w:sz="0" w:space="0" w:color="auto" w:frame="1"/>
          <w:shd w:val="clear" w:color="auto" w:fill="FFFFFF"/>
          <w:lang w:val="en-US"/>
        </w:rPr>
        <w:t>+</w:t>
      </w:r>
      <w:r w:rsidRPr="007C3597">
        <w:rPr>
          <w:bdr w:val="none" w:sz="0" w:space="0" w:color="auto" w:frame="1"/>
          <w:shd w:val="clear" w:color="auto" w:fill="FFFFFF"/>
          <w:lang w:val="en-US"/>
        </w:rPr>
        <w:t>Recall</w:t>
      </w:r>
    </w:p>
    <w:p w14:paraId="5D493DFD" w14:textId="77777777" w:rsidR="007C3597" w:rsidRDefault="007C3597" w:rsidP="00C327D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3A2DBF5" w14:textId="3C9D47F4" w:rsidR="00C327D7" w:rsidRDefault="00C327D7" w:rsidP="00C327D7">
      <w:pPr>
        <w:pStyle w:val="a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明日计划：</w:t>
      </w:r>
    </w:p>
    <w:p w14:paraId="16FED933" w14:textId="09880326" w:rsidR="00C327D7" w:rsidRDefault="00C327D7" w:rsidP="00C327D7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尝试完成</w:t>
      </w:r>
      <w:r>
        <w:rPr>
          <w:rFonts w:hint="eastAsia"/>
        </w:rPr>
        <w:t>CKSAAP</w:t>
      </w:r>
      <w:r>
        <w:rPr>
          <w:rFonts w:hint="eastAsia"/>
        </w:rPr>
        <w:t>编码代码</w:t>
      </w:r>
    </w:p>
    <w:p w14:paraId="41ED8246" w14:textId="2EBC895E" w:rsidR="00C327D7" w:rsidRDefault="00C327D7" w:rsidP="00C327D7">
      <w:pPr>
        <w:pStyle w:val="a"/>
        <w:numPr>
          <w:ilvl w:val="1"/>
          <w:numId w:val="3"/>
        </w:numPr>
      </w:pPr>
      <w:r>
        <w:rPr>
          <w:rFonts w:hint="eastAsia"/>
        </w:rPr>
        <w:t>尝试完成进行</w:t>
      </w:r>
      <w:r>
        <w:rPr>
          <w:rFonts w:hint="eastAsia"/>
        </w:rPr>
        <w:t>F-score</w:t>
      </w:r>
      <w:r>
        <w:rPr>
          <w:rFonts w:hint="eastAsia"/>
        </w:rPr>
        <w:t>打分矩阵</w:t>
      </w:r>
    </w:p>
    <w:p w14:paraId="182FF118" w14:textId="0B5E7462" w:rsidR="00C327D7" w:rsidRPr="00EA43BD" w:rsidRDefault="00C327D7" w:rsidP="00C327D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sectPr w:rsidR="00C327D7" w:rsidRPr="00EA43B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253D9" w14:textId="77777777" w:rsidR="00D46C30" w:rsidRDefault="00D46C30">
      <w:r>
        <w:separator/>
      </w:r>
    </w:p>
    <w:p w14:paraId="62376F0A" w14:textId="77777777" w:rsidR="00D46C30" w:rsidRDefault="00D46C30"/>
  </w:endnote>
  <w:endnote w:type="continuationSeparator" w:id="0">
    <w:p w14:paraId="715F91F0" w14:textId="77777777" w:rsidR="00D46C30" w:rsidRDefault="00D46C30">
      <w:r>
        <w:continuationSeparator/>
      </w:r>
    </w:p>
    <w:p w14:paraId="7A6E9AB9" w14:textId="77777777" w:rsidR="00D46C30" w:rsidRDefault="00D46C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7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8731C" w14:textId="77777777" w:rsidR="00D46C30" w:rsidRDefault="00D46C30">
      <w:r>
        <w:separator/>
      </w:r>
    </w:p>
    <w:p w14:paraId="03D4D6C3" w14:textId="77777777" w:rsidR="00D46C30" w:rsidRDefault="00D46C30"/>
  </w:footnote>
  <w:footnote w:type="continuationSeparator" w:id="0">
    <w:p w14:paraId="7FB51FC2" w14:textId="77777777" w:rsidR="00D46C30" w:rsidRDefault="00D46C30">
      <w:r>
        <w:continuationSeparator/>
      </w:r>
    </w:p>
    <w:p w14:paraId="62905CCC" w14:textId="77777777" w:rsidR="00D46C30" w:rsidRDefault="00D46C3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FE7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50405"/>
    <w:rsid w:val="000D0FCA"/>
    <w:rsid w:val="00136D8A"/>
    <w:rsid w:val="0025609B"/>
    <w:rsid w:val="00264F08"/>
    <w:rsid w:val="002B6CC9"/>
    <w:rsid w:val="003140AF"/>
    <w:rsid w:val="003913B1"/>
    <w:rsid w:val="003979C1"/>
    <w:rsid w:val="003A1B55"/>
    <w:rsid w:val="003B222D"/>
    <w:rsid w:val="0043651C"/>
    <w:rsid w:val="005101FA"/>
    <w:rsid w:val="00526907"/>
    <w:rsid w:val="00533586"/>
    <w:rsid w:val="00547C66"/>
    <w:rsid w:val="00552C7F"/>
    <w:rsid w:val="005531D8"/>
    <w:rsid w:val="005B0851"/>
    <w:rsid w:val="005B6B21"/>
    <w:rsid w:val="005E51B6"/>
    <w:rsid w:val="006375ED"/>
    <w:rsid w:val="00645E54"/>
    <w:rsid w:val="006608FC"/>
    <w:rsid w:val="006A5144"/>
    <w:rsid w:val="006C1952"/>
    <w:rsid w:val="007640DB"/>
    <w:rsid w:val="007C3597"/>
    <w:rsid w:val="00890FAD"/>
    <w:rsid w:val="008A433F"/>
    <w:rsid w:val="009106D7"/>
    <w:rsid w:val="00932824"/>
    <w:rsid w:val="00975146"/>
    <w:rsid w:val="00982134"/>
    <w:rsid w:val="009B3721"/>
    <w:rsid w:val="00A1553A"/>
    <w:rsid w:val="00A641B1"/>
    <w:rsid w:val="00A959FB"/>
    <w:rsid w:val="00AD08D8"/>
    <w:rsid w:val="00AD6D5F"/>
    <w:rsid w:val="00AE158B"/>
    <w:rsid w:val="00AF48D1"/>
    <w:rsid w:val="00AF59B7"/>
    <w:rsid w:val="00AF6A39"/>
    <w:rsid w:val="00B16DA4"/>
    <w:rsid w:val="00B40742"/>
    <w:rsid w:val="00B53F58"/>
    <w:rsid w:val="00BD3085"/>
    <w:rsid w:val="00C327D7"/>
    <w:rsid w:val="00C35F1A"/>
    <w:rsid w:val="00C4290F"/>
    <w:rsid w:val="00C4619B"/>
    <w:rsid w:val="00C80332"/>
    <w:rsid w:val="00C9613D"/>
    <w:rsid w:val="00CC729D"/>
    <w:rsid w:val="00D014BD"/>
    <w:rsid w:val="00D253A8"/>
    <w:rsid w:val="00D46C30"/>
    <w:rsid w:val="00DA23FA"/>
    <w:rsid w:val="00DD44D6"/>
    <w:rsid w:val="00DF5D98"/>
    <w:rsid w:val="00E23AB5"/>
    <w:rsid w:val="00E434B0"/>
    <w:rsid w:val="00E94524"/>
    <w:rsid w:val="00EA24AA"/>
    <w:rsid w:val="00EA43BD"/>
    <w:rsid w:val="00F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mi">
    <w:name w:val="mi"/>
    <w:basedOn w:val="a2"/>
    <w:rsid w:val="007C3597"/>
  </w:style>
  <w:style w:type="character" w:customStyle="1" w:styleId="mo">
    <w:name w:val="mo"/>
    <w:basedOn w:val="a2"/>
    <w:rsid w:val="007C3597"/>
  </w:style>
  <w:style w:type="character" w:customStyle="1" w:styleId="mn">
    <w:name w:val="mn"/>
    <w:basedOn w:val="a2"/>
    <w:rsid w:val="007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68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2018-09-07T09:07:00Z</dcterms:created>
  <dcterms:modified xsi:type="dcterms:W3CDTF">2018-09-17T15:27:00Z</dcterms:modified>
</cp:coreProperties>
</file>