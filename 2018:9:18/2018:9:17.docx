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FB6A0" w14:textId="54E735FD" w:rsidR="00533586" w:rsidRDefault="00DF5D98">
      <w:pPr>
        <w:pStyle w:val="1"/>
        <w:rPr>
          <w:rFonts w:hint="eastAsia"/>
        </w:rPr>
      </w:pPr>
      <w:r>
        <w:t>2018/9/</w:t>
      </w:r>
      <w:r w:rsidR="00D75A50">
        <w:t>1</w:t>
      </w:r>
      <w:r w:rsidR="00D75A50">
        <w:rPr>
          <w:rFonts w:hint="eastAsia"/>
        </w:rPr>
        <w:t>8</w:t>
      </w:r>
    </w:p>
    <w:p w14:paraId="09AB3FC2" w14:textId="38366C54" w:rsidR="00C327D7" w:rsidRDefault="00C327D7" w:rsidP="00C327D7">
      <w:pPr>
        <w:pStyle w:val="a"/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论文阅读</w:t>
      </w:r>
    </w:p>
    <w:p w14:paraId="3B0F2ECA" w14:textId="1123FDF0" w:rsidR="00D75A50" w:rsidRDefault="00D75A50" w:rsidP="00DD44D6">
      <w:pPr>
        <w:pStyle w:val="a"/>
        <w:numPr>
          <w:ilvl w:val="2"/>
          <w:numId w:val="3"/>
        </w:numPr>
        <w:rPr>
          <w:rFonts w:hint="eastAsia"/>
        </w:rPr>
      </w:pPr>
      <w:r w:rsidRPr="00D75A50">
        <w:rPr>
          <w:rFonts w:hint="eastAsia"/>
        </w:rPr>
        <w:t>基于丝</w:t>
      </w:r>
      <w:r w:rsidRPr="00D75A50">
        <w:rPr>
          <w:rFonts w:hint="eastAsia"/>
        </w:rPr>
        <w:t>/</w:t>
      </w:r>
      <w:r w:rsidRPr="00D75A50">
        <w:rPr>
          <w:rFonts w:hint="eastAsia"/>
        </w:rPr>
        <w:t>苏氨酸位点</w:t>
      </w:r>
      <w:r w:rsidRPr="00D75A50">
        <w:rPr>
          <w:rFonts w:hint="eastAsia"/>
        </w:rPr>
        <w:t>-</w:t>
      </w:r>
      <w:r w:rsidRPr="00D75A50">
        <w:rPr>
          <w:rFonts w:hint="eastAsia"/>
        </w:rPr>
        <w:t>修饰网络的蛋白质翻译后修饰预测研究</w:t>
      </w:r>
      <w:r>
        <w:rPr>
          <w:rFonts w:hint="eastAsia"/>
        </w:rPr>
        <w:t>：</w:t>
      </w:r>
    </w:p>
    <w:p w14:paraId="57319800" w14:textId="5082DB37" w:rsidR="00DD44D6" w:rsidRDefault="00DD44D6" w:rsidP="00DD44D6">
      <w:pPr>
        <w:pStyle w:val="a"/>
        <w:numPr>
          <w:ilvl w:val="2"/>
          <w:numId w:val="3"/>
        </w:numPr>
      </w:pPr>
      <w:r>
        <w:rPr>
          <w:rFonts w:hint="eastAsia"/>
        </w:rPr>
        <w:t>特征提取与特征选择：</w:t>
      </w:r>
    </w:p>
    <w:p w14:paraId="36CED4E8" w14:textId="7D9527AB" w:rsidR="00D75A50" w:rsidRDefault="00D75A50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 xml:space="preserve">PSSM </w:t>
      </w:r>
      <w:r>
        <w:rPr>
          <w:rFonts w:hint="eastAsia"/>
        </w:rPr>
        <w:t>矩阵信息</w:t>
      </w:r>
    </w:p>
    <w:p w14:paraId="5E1FC03C" w14:textId="7A0E764E" w:rsidR="00D75A50" w:rsidRDefault="00D75A50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氨基酸序列正交编码（</w:t>
      </w:r>
      <w:r>
        <w:rPr>
          <w:rFonts w:hint="eastAsia"/>
        </w:rPr>
        <w:t>BINARY</w:t>
      </w:r>
      <w:r>
        <w:rPr>
          <w:rFonts w:hint="eastAsia"/>
        </w:rPr>
        <w:t>）</w:t>
      </w:r>
    </w:p>
    <w:p w14:paraId="1720C130" w14:textId="0BF88152" w:rsidR="00D75A50" w:rsidRDefault="00D75A50" w:rsidP="00DD44D6">
      <w:pPr>
        <w:pStyle w:val="a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基于氨基酸组成的编码（</w:t>
      </w:r>
      <w:r>
        <w:rPr>
          <w:rFonts w:hint="eastAsia"/>
        </w:rPr>
        <w:t>AAC</w:t>
      </w:r>
      <w:r>
        <w:rPr>
          <w:rFonts w:hint="eastAsia"/>
        </w:rPr>
        <w:t>）</w:t>
      </w:r>
    </w:p>
    <w:p w14:paraId="571892D5" w14:textId="00D94EFD" w:rsidR="00D75A50" w:rsidRDefault="00D75A50" w:rsidP="00DD44D6">
      <w:pPr>
        <w:pStyle w:val="a"/>
        <w:numPr>
          <w:ilvl w:val="3"/>
          <w:numId w:val="3"/>
        </w:numPr>
        <w:rPr>
          <w:rFonts w:hint="eastAsia"/>
        </w:rPr>
      </w:pPr>
      <w:r w:rsidRPr="00300A2A">
        <w:t>基于</w:t>
      </w:r>
      <w:r w:rsidRPr="00300A2A">
        <w:t xml:space="preserve"> k </w:t>
      </w:r>
      <w:r w:rsidRPr="00300A2A">
        <w:t>空格氨基酸对的编码（</w:t>
      </w:r>
      <w:r w:rsidRPr="00300A2A">
        <w:t>CKSAAP</w:t>
      </w:r>
      <w:r w:rsidRPr="00300A2A">
        <w:t>）</w:t>
      </w:r>
    </w:p>
    <w:p w14:paraId="2BB7EFF1" w14:textId="0F862765" w:rsidR="00D75A50" w:rsidRDefault="00D75A50" w:rsidP="00DD44D6">
      <w:pPr>
        <w:pStyle w:val="a"/>
        <w:numPr>
          <w:ilvl w:val="3"/>
          <w:numId w:val="3"/>
        </w:numPr>
        <w:rPr>
          <w:rFonts w:hint="eastAsia"/>
        </w:rPr>
      </w:pPr>
      <w:r w:rsidRPr="00300A2A">
        <w:t xml:space="preserve">N‐CKSAAP </w:t>
      </w:r>
      <w:r w:rsidRPr="00300A2A">
        <w:t>编码</w:t>
      </w:r>
      <w:bookmarkStart w:id="0" w:name="_GoBack"/>
      <w:bookmarkEnd w:id="0"/>
    </w:p>
    <w:p w14:paraId="5D493DFD" w14:textId="7EF1372A" w:rsidR="007C3597" w:rsidRDefault="00D75A50" w:rsidP="00C327D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算法设计</w:t>
      </w:r>
    </w:p>
    <w:p w14:paraId="06DE4BEF" w14:textId="240D8C5F" w:rsidR="00D75A50" w:rsidRDefault="00D75A50" w:rsidP="00C327D7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  <w:t>(</w:t>
      </w:r>
      <w:r w:rsidRPr="00D75A50">
        <w:rPr>
          <w:rFonts w:hint="eastAsia"/>
        </w:rPr>
        <w:t>巴豆酰化预测算法设计</w:t>
      </w:r>
      <w:r w:rsidRPr="00D75A50">
        <w:rPr>
          <w:rFonts w:hint="eastAsia"/>
        </w:rPr>
        <w:t>.</w:t>
      </w:r>
      <w:proofErr w:type="spellStart"/>
      <w:r w:rsidRPr="00D75A50">
        <w:rPr>
          <w:rFonts w:hint="eastAsia"/>
        </w:rPr>
        <w:t>docx</w:t>
      </w:r>
      <w:proofErr w:type="spellEnd"/>
      <w:r>
        <w:rPr>
          <w:rFonts w:hint="eastAsia"/>
        </w:rPr>
        <w:t>)</w:t>
      </w:r>
    </w:p>
    <w:p w14:paraId="13A2DBF5" w14:textId="3C9D47F4" w:rsidR="00C327D7" w:rsidRDefault="00C327D7" w:rsidP="00C327D7">
      <w:pPr>
        <w:pStyle w:val="a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明日计划：</w:t>
      </w:r>
    </w:p>
    <w:p w14:paraId="16FED933" w14:textId="09880326" w:rsidR="00C327D7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t>尝试完成</w:t>
      </w:r>
      <w:r>
        <w:rPr>
          <w:rFonts w:hint="eastAsia"/>
        </w:rPr>
        <w:t>CKSAAP</w:t>
      </w:r>
      <w:r>
        <w:rPr>
          <w:rFonts w:hint="eastAsia"/>
        </w:rPr>
        <w:t>编码代码</w:t>
      </w:r>
    </w:p>
    <w:p w14:paraId="41ED8246" w14:textId="2EBC895E" w:rsidR="00C327D7" w:rsidRDefault="00C327D7" w:rsidP="00C327D7">
      <w:pPr>
        <w:pStyle w:val="a"/>
        <w:numPr>
          <w:ilvl w:val="1"/>
          <w:numId w:val="3"/>
        </w:numPr>
      </w:pPr>
      <w:r>
        <w:rPr>
          <w:rFonts w:hint="eastAsia"/>
        </w:rPr>
        <w:t>尝试完成进行</w:t>
      </w:r>
      <w:r>
        <w:rPr>
          <w:rFonts w:hint="eastAsia"/>
        </w:rPr>
        <w:t>F-score</w:t>
      </w:r>
      <w:r>
        <w:rPr>
          <w:rFonts w:hint="eastAsia"/>
        </w:rPr>
        <w:t>打分矩阵</w:t>
      </w:r>
    </w:p>
    <w:p w14:paraId="182FF118" w14:textId="0B5E7462" w:rsidR="00C327D7" w:rsidRPr="00EA43BD" w:rsidRDefault="00C327D7" w:rsidP="00C327D7">
      <w:pPr>
        <w:pStyle w:val="a"/>
        <w:numPr>
          <w:ilvl w:val="0"/>
          <w:numId w:val="0"/>
        </w:numPr>
        <w:ind w:left="432" w:hanging="432"/>
      </w:pPr>
    </w:p>
    <w:sectPr w:rsidR="00C327D7" w:rsidRPr="00EA43BD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8BC30" w14:textId="77777777" w:rsidR="00F6462B" w:rsidRDefault="00F6462B">
      <w:r>
        <w:separator/>
      </w:r>
    </w:p>
    <w:p w14:paraId="70383ED9" w14:textId="77777777" w:rsidR="00F6462B" w:rsidRDefault="00F6462B"/>
  </w:endnote>
  <w:endnote w:type="continuationSeparator" w:id="0">
    <w:p w14:paraId="1DCEA644" w14:textId="77777777" w:rsidR="00F6462B" w:rsidRDefault="00F6462B">
      <w:r>
        <w:continuationSeparator/>
      </w:r>
    </w:p>
    <w:p w14:paraId="1BCD45E3" w14:textId="77777777" w:rsidR="00F6462B" w:rsidRDefault="00F64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494F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A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309CB" w14:textId="77777777" w:rsidR="00F6462B" w:rsidRDefault="00F6462B">
      <w:r>
        <w:separator/>
      </w:r>
    </w:p>
    <w:p w14:paraId="490B724F" w14:textId="77777777" w:rsidR="00F6462B" w:rsidRDefault="00F6462B"/>
  </w:footnote>
  <w:footnote w:type="continuationSeparator" w:id="0">
    <w:p w14:paraId="78011612" w14:textId="77777777" w:rsidR="00F6462B" w:rsidRDefault="00F6462B">
      <w:r>
        <w:continuationSeparator/>
      </w:r>
    </w:p>
    <w:p w14:paraId="5CB89ED5" w14:textId="77777777" w:rsidR="00F6462B" w:rsidRDefault="00F6462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5FE7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FA"/>
    <w:rsid w:val="00050405"/>
    <w:rsid w:val="000D0FCA"/>
    <w:rsid w:val="00136D8A"/>
    <w:rsid w:val="0025609B"/>
    <w:rsid w:val="00264F08"/>
    <w:rsid w:val="002B6CC9"/>
    <w:rsid w:val="003140AF"/>
    <w:rsid w:val="003913B1"/>
    <w:rsid w:val="003979C1"/>
    <w:rsid w:val="003A1B55"/>
    <w:rsid w:val="003B222D"/>
    <w:rsid w:val="0043651C"/>
    <w:rsid w:val="005101FA"/>
    <w:rsid w:val="00526907"/>
    <w:rsid w:val="00533586"/>
    <w:rsid w:val="00547C66"/>
    <w:rsid w:val="00552C7F"/>
    <w:rsid w:val="005531D8"/>
    <w:rsid w:val="005B0851"/>
    <w:rsid w:val="005B6B21"/>
    <w:rsid w:val="005E51B6"/>
    <w:rsid w:val="006375ED"/>
    <w:rsid w:val="00645E54"/>
    <w:rsid w:val="006608FC"/>
    <w:rsid w:val="006A5144"/>
    <w:rsid w:val="006C1952"/>
    <w:rsid w:val="007640DB"/>
    <w:rsid w:val="007C3597"/>
    <w:rsid w:val="00890FAD"/>
    <w:rsid w:val="008A433F"/>
    <w:rsid w:val="009106D7"/>
    <w:rsid w:val="00932824"/>
    <w:rsid w:val="00975146"/>
    <w:rsid w:val="00982134"/>
    <w:rsid w:val="009B3721"/>
    <w:rsid w:val="00A1553A"/>
    <w:rsid w:val="00A641B1"/>
    <w:rsid w:val="00A959FB"/>
    <w:rsid w:val="00AD08D8"/>
    <w:rsid w:val="00AD6D5F"/>
    <w:rsid w:val="00AE158B"/>
    <w:rsid w:val="00AF48D1"/>
    <w:rsid w:val="00AF59B7"/>
    <w:rsid w:val="00AF6A39"/>
    <w:rsid w:val="00B16DA4"/>
    <w:rsid w:val="00B40742"/>
    <w:rsid w:val="00B53F58"/>
    <w:rsid w:val="00BD3085"/>
    <w:rsid w:val="00C327D7"/>
    <w:rsid w:val="00C35F1A"/>
    <w:rsid w:val="00C4290F"/>
    <w:rsid w:val="00C4619B"/>
    <w:rsid w:val="00C80332"/>
    <w:rsid w:val="00C9613D"/>
    <w:rsid w:val="00CC729D"/>
    <w:rsid w:val="00D014BD"/>
    <w:rsid w:val="00D253A8"/>
    <w:rsid w:val="00D46C30"/>
    <w:rsid w:val="00D75A50"/>
    <w:rsid w:val="00DA23FA"/>
    <w:rsid w:val="00DD44D6"/>
    <w:rsid w:val="00DF5D98"/>
    <w:rsid w:val="00E23AB5"/>
    <w:rsid w:val="00E434B0"/>
    <w:rsid w:val="00E94524"/>
    <w:rsid w:val="00EA24AA"/>
    <w:rsid w:val="00EA43BD"/>
    <w:rsid w:val="00F33654"/>
    <w:rsid w:val="00F6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B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mi">
    <w:name w:val="mi"/>
    <w:basedOn w:val="a2"/>
    <w:rsid w:val="007C3597"/>
  </w:style>
  <w:style w:type="character" w:customStyle="1" w:styleId="mo">
    <w:name w:val="mo"/>
    <w:basedOn w:val="a2"/>
    <w:rsid w:val="007C3597"/>
  </w:style>
  <w:style w:type="character" w:customStyle="1" w:styleId="mn">
    <w:name w:val="mn"/>
    <w:basedOn w:val="a2"/>
    <w:rsid w:val="007C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mingzh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69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2018-09-07T09:07:00Z</dcterms:created>
  <dcterms:modified xsi:type="dcterms:W3CDTF">2018-09-18T15:30:00Z</dcterms:modified>
</cp:coreProperties>
</file>