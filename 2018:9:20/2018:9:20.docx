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4DF0E047" w:rsidR="00533586" w:rsidRDefault="00DF5D98">
      <w:pPr>
        <w:pStyle w:val="1"/>
        <w:rPr>
          <w:rFonts w:hint="eastAsia"/>
        </w:rPr>
      </w:pPr>
      <w:r>
        <w:t>2018/9/</w:t>
      </w:r>
      <w:r w:rsidR="00106473">
        <w:rPr>
          <w:rFonts w:hint="eastAsia"/>
        </w:rPr>
        <w:t>20</w:t>
      </w:r>
    </w:p>
    <w:p w14:paraId="09AB3FC2" w14:textId="38366C54" w:rsidR="00C327D7" w:rsidRDefault="00C327D7" w:rsidP="00C327D7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论文阅读</w:t>
      </w:r>
    </w:p>
    <w:p w14:paraId="18606603" w14:textId="1506A938" w:rsidR="00F24E54" w:rsidRDefault="00F24E54" w:rsidP="00F24E54">
      <w:pPr>
        <w:pStyle w:val="a"/>
        <w:numPr>
          <w:ilvl w:val="1"/>
          <w:numId w:val="3"/>
        </w:numPr>
      </w:pPr>
      <w:proofErr w:type="spellStart"/>
      <w:r w:rsidRPr="00F24E54">
        <w:t>iFeatureManual</w:t>
      </w:r>
      <w:proofErr w:type="spellEnd"/>
    </w:p>
    <w:p w14:paraId="3B9683DD" w14:textId="40F4A224" w:rsidR="00F24E54" w:rsidRDefault="00F24E54" w:rsidP="00F24E54">
      <w:pPr>
        <w:pStyle w:val="a"/>
        <w:numPr>
          <w:ilvl w:val="1"/>
          <w:numId w:val="3"/>
        </w:numPr>
      </w:pPr>
      <w:r>
        <w:rPr>
          <w:rFonts w:hint="eastAsia"/>
        </w:rPr>
        <w:t>参考</w:t>
      </w:r>
      <w:proofErr w:type="spellStart"/>
      <w:r w:rsidRPr="00F24E54">
        <w:t>iFeature</w:t>
      </w:r>
      <w:proofErr w:type="spellEnd"/>
      <w:r>
        <w:rPr>
          <w:rFonts w:hint="eastAsia"/>
        </w:rPr>
        <w:t>包编写正交编码代码（</w:t>
      </w:r>
      <w:proofErr w:type="spellStart"/>
      <w:r w:rsidR="00EC4B20" w:rsidRPr="00EC4B20">
        <w:t>Binary_test.ipynb</w:t>
      </w:r>
      <w:proofErr w:type="spellEnd"/>
      <w:r>
        <w:rPr>
          <w:rFonts w:hint="eastAsia"/>
        </w:rPr>
        <w:t>）</w:t>
      </w:r>
    </w:p>
    <w:p w14:paraId="5D493DFD" w14:textId="7EF1372A" w:rsidR="007C3597" w:rsidRDefault="00D75A50" w:rsidP="00C327D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算法设计</w:t>
      </w:r>
    </w:p>
    <w:p w14:paraId="04D58407" w14:textId="682000FF" w:rsidR="0090121B" w:rsidRPr="0090121B" w:rsidRDefault="0090121B" w:rsidP="00C327D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对照谷歌尝试完成</w:t>
      </w:r>
      <w:r>
        <w:rPr>
          <w:rFonts w:hint="eastAsia"/>
        </w:rPr>
        <w:t xml:space="preserve">CKSAAP </w:t>
      </w:r>
      <w:r>
        <w:rPr>
          <w:rFonts w:hint="eastAsia"/>
        </w:rPr>
        <w:t>编码（</w:t>
      </w:r>
      <w:proofErr w:type="spellStart"/>
      <w:r w:rsidR="00FD73F8" w:rsidRPr="00FD73F8">
        <w:t>CKSAAP_test.ipynb</w:t>
      </w:r>
      <w:proofErr w:type="spellEnd"/>
      <w:r>
        <w:rPr>
          <w:rFonts w:hint="eastAsia"/>
        </w:rPr>
        <w:t>）</w:t>
      </w:r>
    </w:p>
    <w:p w14:paraId="06DE4BEF" w14:textId="44027A64" w:rsidR="00D75A50" w:rsidRDefault="00D75A50" w:rsidP="00C327D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 w:rsidR="00EC4B20">
        <w:rPr>
          <w:rFonts w:hint="eastAsia"/>
        </w:rPr>
        <w:tab/>
      </w:r>
      <w:r w:rsidR="00EC4B20">
        <w:rPr>
          <w:rFonts w:hint="eastAsia"/>
        </w:rPr>
        <w:tab/>
      </w:r>
      <w:r w:rsidR="00FD73F8">
        <w:rPr>
          <w:rFonts w:hint="eastAsia"/>
        </w:rPr>
        <w:t>改善算法设计部分</w:t>
      </w:r>
      <w:bookmarkStart w:id="0" w:name="_GoBack"/>
      <w:bookmarkEnd w:id="0"/>
      <w:r>
        <w:rPr>
          <w:rFonts w:hint="eastAsia"/>
        </w:rPr>
        <w:t>(</w:t>
      </w:r>
      <w:r w:rsidRPr="00D75A50">
        <w:rPr>
          <w:rFonts w:hint="eastAsia"/>
        </w:rPr>
        <w:t>巴豆酰化预测算法设计</w:t>
      </w:r>
      <w:r w:rsidRPr="00D75A50">
        <w:rPr>
          <w:rFonts w:hint="eastAsia"/>
        </w:rPr>
        <w:t>.</w:t>
      </w:r>
      <w:proofErr w:type="spellStart"/>
      <w:r w:rsidRPr="00D75A50">
        <w:rPr>
          <w:rFonts w:hint="eastAsia"/>
        </w:rPr>
        <w:t>docx</w:t>
      </w:r>
      <w:proofErr w:type="spellEnd"/>
      <w:r>
        <w:rPr>
          <w:rFonts w:hint="eastAsia"/>
        </w:rPr>
        <w:t>)</w:t>
      </w:r>
    </w:p>
    <w:p w14:paraId="13A2DBF5" w14:textId="3C9D47F4" w:rsidR="00C327D7" w:rsidRDefault="00C327D7" w:rsidP="00C327D7">
      <w:pPr>
        <w:pStyle w:val="a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明日计划：</w:t>
      </w:r>
    </w:p>
    <w:p w14:paraId="1E2512E4" w14:textId="58B6F030" w:rsidR="00EC4B20" w:rsidRDefault="00EC4B20" w:rsidP="00EC4B20">
      <w:pPr>
        <w:pStyle w:val="a"/>
        <w:numPr>
          <w:ilvl w:val="1"/>
          <w:numId w:val="3"/>
        </w:numPr>
      </w:pPr>
      <w:r>
        <w:rPr>
          <w:rFonts w:hint="eastAsia"/>
        </w:rPr>
        <w:t>完善</w:t>
      </w:r>
      <w:r w:rsidRPr="00EC4B20">
        <w:t>Binary</w:t>
      </w:r>
      <w:r>
        <w:rPr>
          <w:rFonts w:hint="eastAsia"/>
        </w:rPr>
        <w:t>编码代码</w:t>
      </w:r>
    </w:p>
    <w:p w14:paraId="16FED933" w14:textId="09880326" w:rsidR="00C327D7" w:rsidRDefault="00C327D7" w:rsidP="00C327D7">
      <w:pPr>
        <w:pStyle w:val="a"/>
        <w:numPr>
          <w:ilvl w:val="1"/>
          <w:numId w:val="3"/>
        </w:numPr>
      </w:pPr>
      <w:r>
        <w:rPr>
          <w:rFonts w:hint="eastAsia"/>
        </w:rPr>
        <w:t>尝试完成</w:t>
      </w:r>
      <w:r>
        <w:rPr>
          <w:rFonts w:hint="eastAsia"/>
        </w:rPr>
        <w:t>CKSAAP</w:t>
      </w:r>
      <w:r>
        <w:rPr>
          <w:rFonts w:hint="eastAsia"/>
        </w:rPr>
        <w:t>编码代码</w:t>
      </w:r>
    </w:p>
    <w:p w14:paraId="182FF118" w14:textId="0B5E7462" w:rsidR="00C327D7" w:rsidRPr="00EA43BD" w:rsidRDefault="00C327D7" w:rsidP="00C327D7">
      <w:pPr>
        <w:pStyle w:val="a"/>
        <w:numPr>
          <w:ilvl w:val="0"/>
          <w:numId w:val="0"/>
        </w:numPr>
        <w:ind w:left="432" w:hanging="432"/>
      </w:pPr>
    </w:p>
    <w:sectPr w:rsidR="00C327D7" w:rsidRPr="00EA43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08F95" w14:textId="77777777" w:rsidR="00310D21" w:rsidRDefault="00310D21">
      <w:r>
        <w:separator/>
      </w:r>
    </w:p>
    <w:p w14:paraId="18B11282" w14:textId="77777777" w:rsidR="00310D21" w:rsidRDefault="00310D21"/>
  </w:endnote>
  <w:endnote w:type="continuationSeparator" w:id="0">
    <w:p w14:paraId="4C30B2B2" w14:textId="77777777" w:rsidR="00310D21" w:rsidRDefault="00310D21">
      <w:r>
        <w:continuationSeparator/>
      </w:r>
    </w:p>
    <w:p w14:paraId="03442950" w14:textId="77777777" w:rsidR="00310D21" w:rsidRDefault="00310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E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ABF5F" w14:textId="77777777" w:rsidR="00310D21" w:rsidRDefault="00310D21">
      <w:r>
        <w:separator/>
      </w:r>
    </w:p>
    <w:p w14:paraId="0A9CA064" w14:textId="77777777" w:rsidR="00310D21" w:rsidRDefault="00310D21"/>
  </w:footnote>
  <w:footnote w:type="continuationSeparator" w:id="0">
    <w:p w14:paraId="69BAC792" w14:textId="77777777" w:rsidR="00310D21" w:rsidRDefault="00310D21">
      <w:r>
        <w:continuationSeparator/>
      </w:r>
    </w:p>
    <w:p w14:paraId="3D872400" w14:textId="77777777" w:rsidR="00310D21" w:rsidRDefault="00310D2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C2E42"/>
    <w:rsid w:val="000D0FCA"/>
    <w:rsid w:val="00106473"/>
    <w:rsid w:val="00136D8A"/>
    <w:rsid w:val="0025609B"/>
    <w:rsid w:val="00264F08"/>
    <w:rsid w:val="002B6CC9"/>
    <w:rsid w:val="00310D21"/>
    <w:rsid w:val="003140AF"/>
    <w:rsid w:val="003913B1"/>
    <w:rsid w:val="003979C1"/>
    <w:rsid w:val="003A1B55"/>
    <w:rsid w:val="003B222D"/>
    <w:rsid w:val="0043651C"/>
    <w:rsid w:val="005101FA"/>
    <w:rsid w:val="00526907"/>
    <w:rsid w:val="00533586"/>
    <w:rsid w:val="00547C66"/>
    <w:rsid w:val="00552C7F"/>
    <w:rsid w:val="005531D8"/>
    <w:rsid w:val="005B0851"/>
    <w:rsid w:val="005B6B21"/>
    <w:rsid w:val="005E51B6"/>
    <w:rsid w:val="006375ED"/>
    <w:rsid w:val="00645E54"/>
    <w:rsid w:val="006608FC"/>
    <w:rsid w:val="006A5144"/>
    <w:rsid w:val="006B4149"/>
    <w:rsid w:val="006C1952"/>
    <w:rsid w:val="007640DB"/>
    <w:rsid w:val="007C3597"/>
    <w:rsid w:val="00890FAD"/>
    <w:rsid w:val="008A433F"/>
    <w:rsid w:val="0090121B"/>
    <w:rsid w:val="009106D7"/>
    <w:rsid w:val="00932824"/>
    <w:rsid w:val="00975146"/>
    <w:rsid w:val="00982134"/>
    <w:rsid w:val="009B3721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16DA4"/>
    <w:rsid w:val="00B40742"/>
    <w:rsid w:val="00B53F58"/>
    <w:rsid w:val="00BD3085"/>
    <w:rsid w:val="00C17B31"/>
    <w:rsid w:val="00C327D7"/>
    <w:rsid w:val="00C35F1A"/>
    <w:rsid w:val="00C4290F"/>
    <w:rsid w:val="00C4619B"/>
    <w:rsid w:val="00C80332"/>
    <w:rsid w:val="00C9613D"/>
    <w:rsid w:val="00CC729D"/>
    <w:rsid w:val="00D014BD"/>
    <w:rsid w:val="00D253A8"/>
    <w:rsid w:val="00D46C30"/>
    <w:rsid w:val="00D75A50"/>
    <w:rsid w:val="00DA23FA"/>
    <w:rsid w:val="00DD44D6"/>
    <w:rsid w:val="00DF5D98"/>
    <w:rsid w:val="00E23AB5"/>
    <w:rsid w:val="00E434B0"/>
    <w:rsid w:val="00E94524"/>
    <w:rsid w:val="00EA24AA"/>
    <w:rsid w:val="00EA43BD"/>
    <w:rsid w:val="00EC4B20"/>
    <w:rsid w:val="00F24E54"/>
    <w:rsid w:val="00F33654"/>
    <w:rsid w:val="00F6462B"/>
    <w:rsid w:val="00F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mi">
    <w:name w:val="mi"/>
    <w:basedOn w:val="a2"/>
    <w:rsid w:val="007C3597"/>
  </w:style>
  <w:style w:type="character" w:customStyle="1" w:styleId="mo">
    <w:name w:val="mo"/>
    <w:basedOn w:val="a2"/>
    <w:rsid w:val="007C3597"/>
  </w:style>
  <w:style w:type="character" w:customStyle="1" w:styleId="mn">
    <w:name w:val="mn"/>
    <w:basedOn w:val="a2"/>
    <w:rsid w:val="007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93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2018-09-07T09:07:00Z</dcterms:created>
  <dcterms:modified xsi:type="dcterms:W3CDTF">2018-09-20T15:37:00Z</dcterms:modified>
</cp:coreProperties>
</file>