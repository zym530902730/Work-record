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2B4B294F" w:rsidR="00533586" w:rsidRDefault="00DF5D98">
      <w:pPr>
        <w:pStyle w:val="1"/>
      </w:pPr>
      <w:r>
        <w:t>2018/9/</w:t>
      </w:r>
      <w:r w:rsidR="00930B96">
        <w:rPr>
          <w:rFonts w:hint="eastAsia"/>
        </w:rPr>
        <w:t>27</w:t>
      </w:r>
    </w:p>
    <w:p w14:paraId="09AB3FC2" w14:textId="6FC336E2" w:rsidR="00C327D7" w:rsidRDefault="00C327D7" w:rsidP="00C327D7">
      <w:pPr>
        <w:pStyle w:val="a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proofErr w:type="spellStart"/>
      <w:r w:rsidR="006E04BE">
        <w:t>K</w:t>
      </w:r>
      <w:r w:rsidR="006E04BE">
        <w:rPr>
          <w:rFonts w:hint="eastAsia"/>
        </w:rPr>
        <w:t>eras</w:t>
      </w:r>
      <w:proofErr w:type="spellEnd"/>
      <w:r w:rsidR="006E04BE">
        <w:rPr>
          <w:rFonts w:hint="eastAsia"/>
        </w:rPr>
        <w:t>学习</w:t>
      </w:r>
    </w:p>
    <w:p w14:paraId="1CE7B053" w14:textId="64C40E06" w:rsidR="006E04BE" w:rsidRDefault="006E04BE" w:rsidP="006E04BE">
      <w:pPr>
        <w:pStyle w:val="a"/>
        <w:numPr>
          <w:ilvl w:val="0"/>
          <w:numId w:val="0"/>
        </w:numPr>
        <w:ind w:left="864" w:hanging="432"/>
      </w:pPr>
      <w:r>
        <w:rPr>
          <w:noProof/>
          <w:lang w:val="en-US"/>
        </w:rPr>
        <w:lastRenderedPageBreak/>
        <w:drawing>
          <wp:inline distT="0" distB="0" distL="0" distR="0" wp14:anchorId="40B8D1FA" wp14:editId="6DECF3AA">
            <wp:extent cx="3429635" cy="6099973"/>
            <wp:effectExtent l="0" t="0" r="0" b="0"/>
            <wp:docPr id="1" name="图片 1" descr="../../../Library/Containers/com.tencent.xinWeChat/Data/Library/Application%20Support/com.tencent.xinWeChat/2.0b4.0.9/b08c87e7ae40c681cf7fdcd62c97648b/Message/MessageTemp/9e20f478899dc29eb19741386f9343c8/Image/210153805752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b08c87e7ae40c681cf7fdcd62c97648b/Message/MessageTemp/9e20f478899dc29eb19741386f9343c8/Image/2101538057525_.pic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88" cy="610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80C6988" wp14:editId="11523409">
            <wp:extent cx="3848735" cy="6845387"/>
            <wp:effectExtent l="0" t="0" r="12065" b="12700"/>
            <wp:docPr id="2" name="图片 2" descr="../../../Library/Containers/com.tencent.xinWeChat/Data/Library/Application%20Support/com.tencent.xinWeChat/2.0b4.0.9/b08c87e7ae40c681cf7fdcd62c97648b/Message/MessageTemp/9e20f478899dc29eb19741386f9343c8/Image/211153805753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b08c87e7ae40c681cf7fdcd62c97648b/Message/MessageTemp/9e20f478899dc29eb19741386f9343c8/Image/2111538057532_.pic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22" cy="684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DFD" w14:textId="7EF1372A" w:rsidR="007C3597" w:rsidRDefault="00D75A50" w:rsidP="006E04BE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算法设计</w:t>
      </w:r>
    </w:p>
    <w:p w14:paraId="04D58407" w14:textId="18D5901C" w:rsidR="0090121B" w:rsidRPr="0090121B" w:rsidRDefault="0090121B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对照谷歌尝试完成</w:t>
      </w:r>
      <w:proofErr w:type="spellStart"/>
      <w:r w:rsidR="00930B96">
        <w:rPr>
          <w:rFonts w:hint="eastAsia"/>
        </w:rPr>
        <w:t>keras</w:t>
      </w:r>
      <w:proofErr w:type="spellEnd"/>
      <w:r w:rsidR="00930B96">
        <w:rPr>
          <w:rFonts w:hint="eastAsia"/>
        </w:rPr>
        <w:t>模型测试</w:t>
      </w:r>
      <w:r w:rsidR="00276CFB">
        <w:rPr>
          <w:rFonts w:hint="eastAsia"/>
        </w:rPr>
        <w:t>:</w:t>
      </w:r>
      <w:r w:rsidR="00276CFB">
        <w:rPr>
          <w:rFonts w:hint="eastAsia"/>
        </w:rPr>
        <w:t>基于多层感知机的</w:t>
      </w:r>
      <w:proofErr w:type="spellStart"/>
      <w:r w:rsidR="00276CFB">
        <w:rPr>
          <w:rFonts w:hint="eastAsia"/>
        </w:rPr>
        <w:t>softmax</w:t>
      </w:r>
      <w:proofErr w:type="spellEnd"/>
      <w:r w:rsidR="00276CFB">
        <w:rPr>
          <w:rFonts w:hint="eastAsia"/>
        </w:rPr>
        <w:t>多分类</w:t>
      </w:r>
      <w:bookmarkStart w:id="0" w:name="_GoBack"/>
      <w:bookmarkEnd w:id="0"/>
      <w:r>
        <w:rPr>
          <w:rFonts w:hint="eastAsia"/>
        </w:rPr>
        <w:t>（</w:t>
      </w:r>
      <w:proofErr w:type="spellStart"/>
      <w:r w:rsidR="00930B96">
        <w:rPr>
          <w:rFonts w:hint="eastAsia"/>
        </w:rPr>
        <w:t>keras</w:t>
      </w:r>
      <w:r w:rsidR="00FD73F8" w:rsidRPr="00FD73F8">
        <w:t>_test.ipynb</w:t>
      </w:r>
      <w:proofErr w:type="spellEnd"/>
      <w:r>
        <w:rPr>
          <w:rFonts w:hint="eastAsia"/>
        </w:rPr>
        <w:t>）</w:t>
      </w:r>
    </w:p>
    <w:p w14:paraId="06DE4BEF" w14:textId="44027A64" w:rsidR="00D75A50" w:rsidRDefault="00D75A50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 w:rsidR="00EC4B20">
        <w:rPr>
          <w:rFonts w:hint="eastAsia"/>
        </w:rPr>
        <w:tab/>
      </w:r>
      <w:r w:rsidR="00EC4B20">
        <w:rPr>
          <w:rFonts w:hint="eastAsia"/>
        </w:rPr>
        <w:tab/>
      </w:r>
      <w:r w:rsidR="00FD73F8">
        <w:rPr>
          <w:rFonts w:hint="eastAsia"/>
        </w:rPr>
        <w:t>改善算法设计部分</w:t>
      </w:r>
      <w:r>
        <w:rPr>
          <w:rFonts w:hint="eastAsia"/>
        </w:rPr>
        <w:t>(</w:t>
      </w:r>
      <w:r w:rsidRPr="00D75A50">
        <w:rPr>
          <w:rFonts w:hint="eastAsia"/>
        </w:rPr>
        <w:t>巴豆酰化预测算法设计</w:t>
      </w:r>
      <w:r w:rsidRPr="00D75A50">
        <w:rPr>
          <w:rFonts w:hint="eastAsia"/>
        </w:rPr>
        <w:t>.</w:t>
      </w:r>
      <w:proofErr w:type="spellStart"/>
      <w:r w:rsidRPr="00D75A50">
        <w:rPr>
          <w:rFonts w:hint="eastAsia"/>
        </w:rPr>
        <w:t>docx</w:t>
      </w:r>
      <w:proofErr w:type="spellEnd"/>
      <w:r>
        <w:rPr>
          <w:rFonts w:hint="eastAsia"/>
        </w:rPr>
        <w:t>)</w:t>
      </w:r>
    </w:p>
    <w:p w14:paraId="13A2DBF5" w14:textId="3C9D47F4" w:rsidR="00C327D7" w:rsidRDefault="00C327D7" w:rsidP="00C327D7">
      <w:pPr>
        <w:pStyle w:val="a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E2512E4" w14:textId="58B6F030" w:rsidR="00EC4B20" w:rsidRDefault="00EC4B20" w:rsidP="00EC4B20">
      <w:pPr>
        <w:pStyle w:val="a"/>
        <w:numPr>
          <w:ilvl w:val="1"/>
          <w:numId w:val="3"/>
        </w:numPr>
      </w:pPr>
      <w:r>
        <w:rPr>
          <w:rFonts w:hint="eastAsia"/>
        </w:rPr>
        <w:t>完善</w:t>
      </w:r>
      <w:r w:rsidRPr="00EC4B20">
        <w:t>Binary</w:t>
      </w:r>
      <w:r>
        <w:rPr>
          <w:rFonts w:hint="eastAsia"/>
        </w:rPr>
        <w:t>编码代码</w:t>
      </w:r>
    </w:p>
    <w:p w14:paraId="16FED933" w14:textId="09880326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lastRenderedPageBreak/>
        <w:t>尝试完成</w:t>
      </w:r>
      <w:r>
        <w:rPr>
          <w:rFonts w:hint="eastAsia"/>
        </w:rPr>
        <w:t>CKSAAP</w:t>
      </w:r>
      <w:r>
        <w:rPr>
          <w:rFonts w:hint="eastAsia"/>
        </w:rPr>
        <w:t>编码代码</w:t>
      </w:r>
    </w:p>
    <w:p w14:paraId="182FF118" w14:textId="0B5E7462" w:rsidR="00C327D7" w:rsidRPr="00EA43BD" w:rsidRDefault="00C327D7" w:rsidP="00C327D7">
      <w:pPr>
        <w:pStyle w:val="a"/>
        <w:numPr>
          <w:ilvl w:val="0"/>
          <w:numId w:val="0"/>
        </w:numPr>
        <w:ind w:left="432" w:hanging="432"/>
      </w:pPr>
    </w:p>
    <w:sectPr w:rsidR="00C327D7" w:rsidRPr="00EA43BD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4A978" w14:textId="77777777" w:rsidR="00E72D02" w:rsidRDefault="00E72D02">
      <w:r>
        <w:separator/>
      </w:r>
    </w:p>
    <w:p w14:paraId="58562B99" w14:textId="77777777" w:rsidR="00E72D02" w:rsidRDefault="00E72D02"/>
  </w:endnote>
  <w:endnote w:type="continuationSeparator" w:id="0">
    <w:p w14:paraId="54077AAD" w14:textId="77777777" w:rsidR="00E72D02" w:rsidRDefault="00E72D02">
      <w:r>
        <w:continuationSeparator/>
      </w:r>
    </w:p>
    <w:p w14:paraId="3DFA0FB2" w14:textId="77777777" w:rsidR="00E72D02" w:rsidRDefault="00E72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4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8D5C" w14:textId="77777777" w:rsidR="00E72D02" w:rsidRDefault="00E72D02">
      <w:r>
        <w:separator/>
      </w:r>
    </w:p>
    <w:p w14:paraId="26C3F3F1" w14:textId="77777777" w:rsidR="00E72D02" w:rsidRDefault="00E72D02"/>
  </w:footnote>
  <w:footnote w:type="continuationSeparator" w:id="0">
    <w:p w14:paraId="2321A9EE" w14:textId="77777777" w:rsidR="00E72D02" w:rsidRDefault="00E72D02">
      <w:r>
        <w:continuationSeparator/>
      </w:r>
    </w:p>
    <w:p w14:paraId="5D80E0FB" w14:textId="77777777" w:rsidR="00E72D02" w:rsidRDefault="00E72D0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C2E42"/>
    <w:rsid w:val="000D0FCA"/>
    <w:rsid w:val="00106473"/>
    <w:rsid w:val="00136D8A"/>
    <w:rsid w:val="0025609B"/>
    <w:rsid w:val="00264F08"/>
    <w:rsid w:val="00276CFB"/>
    <w:rsid w:val="002B6CC9"/>
    <w:rsid w:val="00310D21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070F2"/>
    <w:rsid w:val="006375ED"/>
    <w:rsid w:val="00645E54"/>
    <w:rsid w:val="006608FC"/>
    <w:rsid w:val="006A5144"/>
    <w:rsid w:val="006B4149"/>
    <w:rsid w:val="006C1952"/>
    <w:rsid w:val="006E04BE"/>
    <w:rsid w:val="007640DB"/>
    <w:rsid w:val="007C3597"/>
    <w:rsid w:val="00890FAD"/>
    <w:rsid w:val="008A433F"/>
    <w:rsid w:val="0090121B"/>
    <w:rsid w:val="009106D7"/>
    <w:rsid w:val="00930B96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17B31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72D02"/>
    <w:rsid w:val="00E94524"/>
    <w:rsid w:val="00EA24AA"/>
    <w:rsid w:val="00EA43BD"/>
    <w:rsid w:val="00EC4B20"/>
    <w:rsid w:val="00F24E54"/>
    <w:rsid w:val="00F33654"/>
    <w:rsid w:val="00F6462B"/>
    <w:rsid w:val="00FB44BA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98</TotalTime>
  <Pages>4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2018-09-07T09:07:00Z</dcterms:created>
  <dcterms:modified xsi:type="dcterms:W3CDTF">2018-09-27T15:24:00Z</dcterms:modified>
</cp:coreProperties>
</file>