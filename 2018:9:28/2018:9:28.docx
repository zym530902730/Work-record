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2B4B294F" w:rsidR="00533586" w:rsidRDefault="00DF5D98">
      <w:pPr>
        <w:pStyle w:val="1"/>
      </w:pPr>
      <w:r>
        <w:t>2018/9/</w:t>
      </w:r>
      <w:r w:rsidR="00930B96">
        <w:rPr>
          <w:rFonts w:hint="eastAsia"/>
        </w:rPr>
        <w:t>27</w:t>
      </w:r>
    </w:p>
    <w:p w14:paraId="09AB3FC2" w14:textId="6FC336E2" w:rsidR="00C327D7" w:rsidRDefault="00C327D7" w:rsidP="00C327D7">
      <w:pPr>
        <w:pStyle w:val="a"/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proofErr w:type="spellStart"/>
      <w:r w:rsidR="006E04BE">
        <w:t>K</w:t>
      </w:r>
      <w:r w:rsidR="006E04BE">
        <w:rPr>
          <w:rFonts w:hint="eastAsia"/>
        </w:rPr>
        <w:t>eras</w:t>
      </w:r>
      <w:proofErr w:type="spellEnd"/>
      <w:r w:rsidR="006E04BE">
        <w:rPr>
          <w:rFonts w:hint="eastAsia"/>
        </w:rPr>
        <w:t>学习</w:t>
      </w:r>
    </w:p>
    <w:p w14:paraId="1CE7B053" w14:textId="6A49BB57" w:rsidR="006E04BE" w:rsidRDefault="004C28F7" w:rsidP="006E04BE">
      <w:pPr>
        <w:pStyle w:val="a"/>
        <w:numPr>
          <w:ilvl w:val="0"/>
          <w:numId w:val="0"/>
        </w:numPr>
        <w:ind w:left="864" w:hanging="432"/>
        <w:rPr>
          <w:rFonts w:hint="eastAsia"/>
        </w:rPr>
      </w:pPr>
      <w:proofErr w:type="spellStart"/>
      <w:r>
        <w:rPr>
          <w:rFonts w:hint="eastAsia"/>
        </w:rPr>
        <w:t>keraas</w:t>
      </w:r>
      <w:proofErr w:type="spellEnd"/>
      <w:r>
        <w:rPr>
          <w:rFonts w:hint="eastAsia"/>
        </w:rPr>
        <w:t>建模尝试（</w:t>
      </w:r>
      <w:proofErr w:type="spellStart"/>
      <w:r w:rsidRPr="004C28F7">
        <w:t>Keras_test.ipynb</w:t>
      </w:r>
      <w:proofErr w:type="spellEnd"/>
      <w:r>
        <w:rPr>
          <w:rFonts w:hint="eastAsia"/>
        </w:rPr>
        <w:t>）</w:t>
      </w:r>
    </w:p>
    <w:p w14:paraId="5D493DFD" w14:textId="27D10D36" w:rsidR="007C3597" w:rsidRDefault="00D75A50" w:rsidP="006E04BE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 w:rsidR="004C28F7">
        <w:rPr>
          <w:rFonts w:hint="eastAsia"/>
        </w:rPr>
        <w:t>论文阅读</w:t>
      </w:r>
    </w:p>
    <w:p w14:paraId="19F4A045" w14:textId="2701A854" w:rsidR="004C28F7" w:rsidRDefault="004C28F7" w:rsidP="006E04BE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继续阅读论文</w:t>
      </w:r>
      <w:r w:rsidRPr="004C28F7">
        <w:t>iFeatureManual.pdf</w:t>
      </w:r>
      <w:r>
        <w:rPr>
          <w:rFonts w:hint="eastAsia"/>
        </w:rPr>
        <w:t>，阅读</w:t>
      </w:r>
      <w:r>
        <w:rPr>
          <w:rFonts w:hint="eastAsia"/>
        </w:rPr>
        <w:t>GitHub</w:t>
      </w:r>
      <w:r>
        <w:rPr>
          <w:rFonts w:hint="eastAsia"/>
        </w:rPr>
        <w:t>上的源码，</w:t>
      </w:r>
    </w:p>
    <w:p w14:paraId="12C86677" w14:textId="66060983" w:rsidR="004C28F7" w:rsidRDefault="004C28F7" w:rsidP="006E04BE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学习其中编码思想</w:t>
      </w:r>
    </w:p>
    <w:p w14:paraId="13A2DBF5" w14:textId="38C7706C" w:rsidR="00C327D7" w:rsidRDefault="00C327D7" w:rsidP="004C28F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明日计划：</w:t>
      </w:r>
    </w:p>
    <w:p w14:paraId="182FF118" w14:textId="391BF900" w:rsidR="00C327D7" w:rsidRPr="00EA43BD" w:rsidRDefault="004C28F7" w:rsidP="004C28F7">
      <w:pPr>
        <w:pStyle w:val="a"/>
        <w:numPr>
          <w:ilvl w:val="1"/>
          <w:numId w:val="3"/>
        </w:numPr>
      </w:pPr>
      <w:r>
        <w:rPr>
          <w:rFonts w:hint="eastAsia"/>
        </w:rPr>
        <w:t>尝试载入真实数据，训练模型</w:t>
      </w:r>
      <w:bookmarkStart w:id="0" w:name="_GoBack"/>
      <w:bookmarkEnd w:id="0"/>
    </w:p>
    <w:sectPr w:rsidR="00C327D7" w:rsidRPr="00EA43B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3C093" w14:textId="77777777" w:rsidR="005C3C90" w:rsidRDefault="005C3C90">
      <w:r>
        <w:separator/>
      </w:r>
    </w:p>
    <w:p w14:paraId="1B4F72DD" w14:textId="77777777" w:rsidR="005C3C90" w:rsidRDefault="005C3C90"/>
  </w:endnote>
  <w:endnote w:type="continuationSeparator" w:id="0">
    <w:p w14:paraId="7064E23B" w14:textId="77777777" w:rsidR="005C3C90" w:rsidRDefault="005C3C90">
      <w:r>
        <w:continuationSeparator/>
      </w:r>
    </w:p>
    <w:p w14:paraId="6947E44C" w14:textId="77777777" w:rsidR="005C3C90" w:rsidRDefault="005C3C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8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1D770" w14:textId="77777777" w:rsidR="005C3C90" w:rsidRDefault="005C3C90">
      <w:r>
        <w:separator/>
      </w:r>
    </w:p>
    <w:p w14:paraId="6392B9DA" w14:textId="77777777" w:rsidR="005C3C90" w:rsidRDefault="005C3C90"/>
  </w:footnote>
  <w:footnote w:type="continuationSeparator" w:id="0">
    <w:p w14:paraId="4936C23A" w14:textId="77777777" w:rsidR="005C3C90" w:rsidRDefault="005C3C90">
      <w:r>
        <w:continuationSeparator/>
      </w:r>
    </w:p>
    <w:p w14:paraId="54C60D4D" w14:textId="77777777" w:rsidR="005C3C90" w:rsidRDefault="005C3C9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FE7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50405"/>
    <w:rsid w:val="000C2E42"/>
    <w:rsid w:val="000D0FCA"/>
    <w:rsid w:val="00106473"/>
    <w:rsid w:val="00136D8A"/>
    <w:rsid w:val="0025609B"/>
    <w:rsid w:val="00264F08"/>
    <w:rsid w:val="00276CFB"/>
    <w:rsid w:val="002B6CC9"/>
    <w:rsid w:val="00310D21"/>
    <w:rsid w:val="003140AF"/>
    <w:rsid w:val="003913B1"/>
    <w:rsid w:val="003979C1"/>
    <w:rsid w:val="003A1B55"/>
    <w:rsid w:val="003B222D"/>
    <w:rsid w:val="0043651C"/>
    <w:rsid w:val="004C28F7"/>
    <w:rsid w:val="005101FA"/>
    <w:rsid w:val="00526907"/>
    <w:rsid w:val="00533586"/>
    <w:rsid w:val="00547C66"/>
    <w:rsid w:val="00552C7F"/>
    <w:rsid w:val="005531D8"/>
    <w:rsid w:val="005B0851"/>
    <w:rsid w:val="005B6B21"/>
    <w:rsid w:val="005C3C90"/>
    <w:rsid w:val="005E51B6"/>
    <w:rsid w:val="006070F2"/>
    <w:rsid w:val="006375ED"/>
    <w:rsid w:val="00645E54"/>
    <w:rsid w:val="006608FC"/>
    <w:rsid w:val="006A5144"/>
    <w:rsid w:val="006B4149"/>
    <w:rsid w:val="006C1952"/>
    <w:rsid w:val="006E04BE"/>
    <w:rsid w:val="007640DB"/>
    <w:rsid w:val="007C3597"/>
    <w:rsid w:val="00890FAD"/>
    <w:rsid w:val="008A433F"/>
    <w:rsid w:val="0090121B"/>
    <w:rsid w:val="009106D7"/>
    <w:rsid w:val="00930B96"/>
    <w:rsid w:val="00932824"/>
    <w:rsid w:val="00975146"/>
    <w:rsid w:val="00982134"/>
    <w:rsid w:val="009B3721"/>
    <w:rsid w:val="00A1553A"/>
    <w:rsid w:val="00A641B1"/>
    <w:rsid w:val="00A959FB"/>
    <w:rsid w:val="00AD08D8"/>
    <w:rsid w:val="00AD6D5F"/>
    <w:rsid w:val="00AE158B"/>
    <w:rsid w:val="00AF48D1"/>
    <w:rsid w:val="00AF59B7"/>
    <w:rsid w:val="00AF6A39"/>
    <w:rsid w:val="00B16DA4"/>
    <w:rsid w:val="00B40742"/>
    <w:rsid w:val="00B53F58"/>
    <w:rsid w:val="00BD3085"/>
    <w:rsid w:val="00C17B31"/>
    <w:rsid w:val="00C327D7"/>
    <w:rsid w:val="00C35F1A"/>
    <w:rsid w:val="00C4290F"/>
    <w:rsid w:val="00C4619B"/>
    <w:rsid w:val="00C80332"/>
    <w:rsid w:val="00C9613D"/>
    <w:rsid w:val="00CC729D"/>
    <w:rsid w:val="00D014BD"/>
    <w:rsid w:val="00D253A8"/>
    <w:rsid w:val="00D46C30"/>
    <w:rsid w:val="00D75A50"/>
    <w:rsid w:val="00DA23FA"/>
    <w:rsid w:val="00DD44D6"/>
    <w:rsid w:val="00DF5D98"/>
    <w:rsid w:val="00E23AB5"/>
    <w:rsid w:val="00E434B0"/>
    <w:rsid w:val="00E72D02"/>
    <w:rsid w:val="00E94524"/>
    <w:rsid w:val="00EA24AA"/>
    <w:rsid w:val="00EA43BD"/>
    <w:rsid w:val="00EC4B20"/>
    <w:rsid w:val="00F24E54"/>
    <w:rsid w:val="00F33654"/>
    <w:rsid w:val="00F6462B"/>
    <w:rsid w:val="00FB44BA"/>
    <w:rsid w:val="00F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mi">
    <w:name w:val="mi"/>
    <w:basedOn w:val="a2"/>
    <w:rsid w:val="007C3597"/>
  </w:style>
  <w:style w:type="character" w:customStyle="1" w:styleId="mo">
    <w:name w:val="mo"/>
    <w:basedOn w:val="a2"/>
    <w:rsid w:val="007C3597"/>
  </w:style>
  <w:style w:type="character" w:customStyle="1" w:styleId="mn">
    <w:name w:val="mn"/>
    <w:basedOn w:val="a2"/>
    <w:rsid w:val="007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100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2018-09-07T09:07:00Z</dcterms:created>
  <dcterms:modified xsi:type="dcterms:W3CDTF">2018-09-28T15:26:00Z</dcterms:modified>
</cp:coreProperties>
</file>